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604"/>
        <w:gridCol w:w="4536"/>
        <w:gridCol w:w="993"/>
        <w:gridCol w:w="1842"/>
      </w:tblGrid>
      <w:tr w:rsidR="00084A13" w:rsidRPr="00D53D30" w:rsidTr="00C458AC">
        <w:trPr>
          <w:cantSplit/>
          <w:trHeight w:val="286"/>
          <w:jc w:val="center"/>
        </w:trPr>
        <w:tc>
          <w:tcPr>
            <w:tcW w:w="1186" w:type="dxa"/>
            <w:tcBorders>
              <w:bottom w:val="single" w:sz="4" w:space="0" w:color="auto"/>
              <w:right w:val="dashSmallGap" w:sz="4" w:space="0" w:color="auto"/>
            </w:tcBorders>
            <w:shd w:val="clear" w:color="auto" w:fill="auto"/>
            <w:vAlign w:val="center"/>
          </w:tcPr>
          <w:p w:rsidR="00084A13" w:rsidRDefault="00084A13" w:rsidP="006C36CE">
            <w:pPr>
              <w:pStyle w:val="af2"/>
            </w:pPr>
            <w:r w:rsidRPr="00D53D30">
              <w:rPr>
                <w:rFonts w:hint="eastAsia"/>
              </w:rPr>
              <w:t>テーマ番号</w:t>
            </w:r>
          </w:p>
        </w:tc>
        <w:tc>
          <w:tcPr>
            <w:tcW w:w="1082" w:type="dxa"/>
            <w:gridSpan w:val="2"/>
            <w:tcBorders>
              <w:left w:val="dashSmallGap" w:sz="4" w:space="0" w:color="auto"/>
              <w:bottom w:val="single" w:sz="4" w:space="0" w:color="auto"/>
              <w:right w:val="single" w:sz="4" w:space="0" w:color="auto"/>
            </w:tcBorders>
            <w:shd w:val="clear" w:color="auto" w:fill="auto"/>
            <w:vAlign w:val="center"/>
          </w:tcPr>
          <w:p w:rsidR="00084A13" w:rsidRPr="00D53D30" w:rsidRDefault="00B63E92" w:rsidP="00F60FDB">
            <w:pPr>
              <w:pStyle w:val="af7"/>
              <w:rPr>
                <w:sz w:val="12"/>
              </w:rPr>
            </w:pPr>
            <w:bookmarkStart w:id="0" w:name="テーマ番号"/>
            <w:r>
              <w:t>1</w:t>
            </w:r>
            <w:r w:rsidR="00D9023D">
              <w:rPr>
                <w:rFonts w:hint="eastAsia"/>
              </w:rPr>
              <w:t>E</w:t>
            </w:r>
            <w:r w:rsidR="00FD6916">
              <w:rPr>
                <w:rFonts w:hint="eastAsia"/>
              </w:rPr>
              <w:t>P</w:t>
            </w:r>
            <w:sdt>
              <w:sdtPr>
                <w:rPr>
                  <w:rFonts w:hint="eastAsia"/>
                </w:rPr>
                <w:alias w:val="テーマ番号"/>
                <w:tag w:val="テーマ番号"/>
                <w:id w:val="-967129092"/>
                <w:placeholder>
                  <w:docPart w:val="8BA61660F8C74F828852D8F228582B25"/>
                </w:placeholder>
                <w:text/>
              </w:sdtPr>
              <w:sdtEndPr/>
              <w:sdtContent>
                <w:r w:rsidR="00F60FDB">
                  <w:t>070</w:t>
                </w:r>
              </w:sdtContent>
            </w:sdt>
            <w:bookmarkEnd w:id="0"/>
          </w:p>
        </w:tc>
        <w:tc>
          <w:tcPr>
            <w:tcW w:w="7371" w:type="dxa"/>
            <w:gridSpan w:val="3"/>
            <w:tcBorders>
              <w:top w:val="nil"/>
              <w:left w:val="single" w:sz="4" w:space="0" w:color="auto"/>
              <w:bottom w:val="single" w:sz="4" w:space="0" w:color="auto"/>
              <w:right w:val="nil"/>
            </w:tcBorders>
            <w:shd w:val="clear" w:color="auto" w:fill="auto"/>
            <w:vAlign w:val="center"/>
          </w:tcPr>
          <w:p w:rsidR="00084A13" w:rsidRPr="0058743D" w:rsidRDefault="00084A13" w:rsidP="003001E0">
            <w:pPr>
              <w:adjustRightInd w:val="0"/>
              <w:rPr>
                <w:color w:val="000000" w:themeColor="text1"/>
                <w:szCs w:val="20"/>
              </w:rPr>
            </w:pPr>
          </w:p>
        </w:tc>
      </w:tr>
      <w:tr w:rsidR="00813E01" w:rsidRPr="00D53D30" w:rsidTr="00C458AC">
        <w:trPr>
          <w:cantSplit/>
          <w:trHeight w:val="558"/>
          <w:jc w:val="center"/>
        </w:trPr>
        <w:tc>
          <w:tcPr>
            <w:tcW w:w="1186" w:type="dxa"/>
            <w:vMerge w:val="restart"/>
            <w:tcBorders>
              <w:bottom w:val="single" w:sz="4" w:space="0" w:color="auto"/>
              <w:right w:val="dashSmallGap" w:sz="4" w:space="0" w:color="auto"/>
            </w:tcBorders>
            <w:shd w:val="clear" w:color="auto" w:fill="auto"/>
            <w:vAlign w:val="center"/>
          </w:tcPr>
          <w:p w:rsidR="00813E01" w:rsidRPr="00D53D30" w:rsidRDefault="00813E01" w:rsidP="00D9023D">
            <w:pPr>
              <w:pStyle w:val="af3"/>
            </w:pPr>
            <w:r w:rsidRPr="00D53D30">
              <w:rPr>
                <w:rFonts w:hint="eastAsia"/>
              </w:rPr>
              <w:t>プロジェクト</w:t>
            </w:r>
            <w:r w:rsidR="00D9023D">
              <w:br/>
            </w:r>
            <w:r w:rsidRPr="00D53D30">
              <w:rPr>
                <w:rFonts w:hint="eastAsia"/>
              </w:rPr>
              <w:t>テーマ</w:t>
            </w:r>
          </w:p>
        </w:tc>
        <w:tc>
          <w:tcPr>
            <w:tcW w:w="478" w:type="dxa"/>
            <w:tcBorders>
              <w:left w:val="dashSmallGap" w:sz="4" w:space="0" w:color="auto"/>
              <w:bottom w:val="dashSmallGap" w:sz="4" w:space="0" w:color="auto"/>
            </w:tcBorders>
            <w:shd w:val="clear" w:color="auto" w:fill="auto"/>
            <w:vAlign w:val="center"/>
          </w:tcPr>
          <w:p w:rsidR="00813E01" w:rsidRPr="00D53D30" w:rsidRDefault="00813E01" w:rsidP="00D9023D">
            <w:pPr>
              <w:pStyle w:val="af4"/>
            </w:pPr>
            <w:r w:rsidRPr="00D53D30">
              <w:rPr>
                <w:rFonts w:hint="eastAsia"/>
              </w:rPr>
              <w:t>和文</w:t>
            </w:r>
          </w:p>
        </w:tc>
        <w:sdt>
          <w:sdtPr>
            <w:rPr>
              <w:rFonts w:hint="eastAsia"/>
            </w:rPr>
            <w:alias w:val="和文テーマ名"/>
            <w:tag w:val="和文テーマ名"/>
            <w:id w:val="1304120571"/>
            <w:placeholder>
              <w:docPart w:val="91D41F31FCB341FFACEEC1B659AD346C"/>
            </w:placeholder>
            <w:text/>
          </w:sdtPr>
          <w:sdtEndPr/>
          <w:sdtContent>
            <w:tc>
              <w:tcPr>
                <w:tcW w:w="5140" w:type="dxa"/>
                <w:gridSpan w:val="2"/>
                <w:tcBorders>
                  <w:left w:val="dashSmallGap" w:sz="4" w:space="0" w:color="auto"/>
                  <w:bottom w:val="dashSmallGap" w:sz="4" w:space="0" w:color="auto"/>
                </w:tcBorders>
                <w:shd w:val="clear" w:color="auto" w:fill="auto"/>
                <w:vAlign w:val="center"/>
              </w:tcPr>
              <w:p w:rsidR="00813E01" w:rsidRPr="00D53D30" w:rsidRDefault="00426D5F" w:rsidP="00D83AF6">
                <w:r>
                  <w:rPr>
                    <w:rFonts w:hint="eastAsia"/>
                  </w:rPr>
                  <w:t>図書推薦システムにおける書籍共起ネットワークの構築ならびに更新手法の開発</w:t>
                </w:r>
              </w:p>
            </w:tc>
          </w:sdtContent>
        </w:sdt>
        <w:tc>
          <w:tcPr>
            <w:tcW w:w="993" w:type="dxa"/>
            <w:vMerge w:val="restart"/>
            <w:tcBorders>
              <w:right w:val="dashSmallGap" w:sz="4" w:space="0" w:color="auto"/>
            </w:tcBorders>
            <w:shd w:val="clear" w:color="auto" w:fill="auto"/>
            <w:vAlign w:val="center"/>
          </w:tcPr>
          <w:p w:rsidR="00813E01" w:rsidRPr="00D53D30" w:rsidRDefault="00813E01" w:rsidP="004A6C24">
            <w:pPr>
              <w:pStyle w:val="af3"/>
            </w:pPr>
            <w:r w:rsidRPr="00D53D30">
              <w:rPr>
                <w:rFonts w:hint="eastAsia"/>
              </w:rPr>
              <w:t>指導教員</w:t>
            </w:r>
          </w:p>
        </w:tc>
        <w:sdt>
          <w:sdtPr>
            <w:id w:val="525990497"/>
            <w:placeholder>
              <w:docPart w:val="00F9B3D18EE54269A0689D4BFA951F97"/>
            </w:placeholder>
            <w:dropDownList>
              <w:listItem w:value="指導教員を選択"/>
              <w:listItem w:displayText="------" w:value=""/>
              <w:listItem w:displayText="中沢 実 教授" w:value="中沢 実 教授"/>
              <w:listItem w:displayText="山本 知仁 教授" w:value="山本 知仁 教授"/>
              <w:listItem w:displayText="五十嵐 寛 教授" w:value="五十嵐 寛 教授"/>
              <w:listItem w:displayText="蜷川 繁 教授" w:value="蜷川 繁 教授"/>
              <w:listItem w:displayText="長田 茂美 教授" w:value="長田 茂美 教授"/>
              <w:listItem w:displayText="中野 淳 教授" w:value="中野 淳 教授"/>
              <w:listItem w:displayText="郭 清蓮 教授" w:value="郭 清蓮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元木 光雄 准教授" w:value="元木 光雄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tc>
              <w:tcPr>
                <w:tcW w:w="1842" w:type="dxa"/>
                <w:vMerge w:val="restart"/>
                <w:tcBorders>
                  <w:left w:val="dashSmallGap" w:sz="4" w:space="0" w:color="auto"/>
                </w:tcBorders>
                <w:shd w:val="clear" w:color="auto" w:fill="auto"/>
                <w:vAlign w:val="center"/>
              </w:tcPr>
              <w:p w:rsidR="00813E01" w:rsidRPr="00D53D30" w:rsidRDefault="00500736" w:rsidP="00D83AF6">
                <w:pPr>
                  <w:pStyle w:val="af7"/>
                </w:pPr>
                <w:r>
                  <w:t>元木</w:t>
                </w:r>
                <w:r>
                  <w:t xml:space="preserve"> </w:t>
                </w:r>
                <w:r>
                  <w:t>光雄</w:t>
                </w:r>
                <w:r>
                  <w:t xml:space="preserve"> </w:t>
                </w:r>
                <w:r>
                  <w:t>准教授</w:t>
                </w:r>
              </w:p>
            </w:tc>
          </w:sdtContent>
        </w:sdt>
      </w:tr>
      <w:tr w:rsidR="00813E01" w:rsidRPr="00D53D30" w:rsidTr="00C458AC">
        <w:trPr>
          <w:cantSplit/>
          <w:trHeight w:hRule="exact" w:val="574"/>
          <w:jc w:val="center"/>
        </w:trPr>
        <w:tc>
          <w:tcPr>
            <w:tcW w:w="1186" w:type="dxa"/>
            <w:vMerge/>
            <w:tcBorders>
              <w:right w:val="dashSmallGap" w:sz="4" w:space="0" w:color="auto"/>
            </w:tcBorders>
            <w:shd w:val="clear" w:color="auto" w:fill="auto"/>
            <w:vAlign w:val="center"/>
          </w:tcPr>
          <w:p w:rsidR="00813E01" w:rsidRPr="00D53D30" w:rsidRDefault="00813E01" w:rsidP="00E446CE">
            <w:pPr>
              <w:adjustRightIn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rsidR="00813E01" w:rsidRPr="00D53D30" w:rsidRDefault="00813E01" w:rsidP="00D9023D">
            <w:pPr>
              <w:pStyle w:val="af4"/>
            </w:pPr>
            <w:r w:rsidRPr="00D53D30">
              <w:rPr>
                <w:rFonts w:hint="eastAsia"/>
              </w:rPr>
              <w:t>英文</w:t>
            </w:r>
          </w:p>
        </w:tc>
        <w:sdt>
          <w:sdtPr>
            <w:rPr>
              <w:rFonts w:hint="eastAsia"/>
            </w:rPr>
            <w:alias w:val="英文テーマ名"/>
            <w:tag w:val="英文テーマ名"/>
            <w:id w:val="-488628026"/>
            <w:placeholder>
              <w:docPart w:val="F0ECBB8A85C24E98A8293C779EA1D768"/>
            </w:placeholder>
            <w:text/>
          </w:sdtPr>
          <w:sdtEndPr/>
          <w:sdtContent>
            <w:tc>
              <w:tcPr>
                <w:tcW w:w="5140" w:type="dxa"/>
                <w:gridSpan w:val="2"/>
                <w:tcBorders>
                  <w:top w:val="dashSmallGap" w:sz="4" w:space="0" w:color="auto"/>
                  <w:left w:val="dashSmallGap" w:sz="4" w:space="0" w:color="auto"/>
                </w:tcBorders>
                <w:shd w:val="clear" w:color="auto" w:fill="auto"/>
                <w:vAlign w:val="center"/>
              </w:tcPr>
              <w:p w:rsidR="00813E01" w:rsidRPr="00D53D30" w:rsidRDefault="001021CF" w:rsidP="00327530">
                <w:r w:rsidRPr="001021CF">
                  <w:rPr>
                    <w:rFonts w:hint="eastAsia"/>
                  </w:rPr>
                  <w:t>Construction of book co-occurrence network in book recommendation system a</w:t>
                </w:r>
                <w:r>
                  <w:rPr>
                    <w:rFonts w:hint="eastAsia"/>
                  </w:rPr>
                  <w:t>nd development of update method</w:t>
                </w:r>
              </w:p>
            </w:tc>
          </w:sdtContent>
        </w:sdt>
        <w:tc>
          <w:tcPr>
            <w:tcW w:w="993" w:type="dxa"/>
            <w:vMerge/>
            <w:tcBorders>
              <w:right w:val="dashSmallGap" w:sz="4" w:space="0" w:color="auto"/>
            </w:tcBorders>
            <w:shd w:val="clear" w:color="auto" w:fill="auto"/>
            <w:vAlign w:val="center"/>
          </w:tcPr>
          <w:p w:rsidR="00813E01" w:rsidRPr="00D53D30" w:rsidRDefault="00813E01" w:rsidP="00E446CE">
            <w:pPr>
              <w:pStyle w:val="ac"/>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rsidR="00813E01" w:rsidRPr="00D53D30" w:rsidRDefault="00813E01" w:rsidP="00E446CE">
            <w:pPr>
              <w:adjustRightInd w:val="0"/>
              <w:jc w:val="center"/>
              <w:rPr>
                <w:color w:val="000000" w:themeColor="text1"/>
                <w:sz w:val="20"/>
                <w:szCs w:val="20"/>
              </w:rPr>
            </w:pPr>
          </w:p>
        </w:tc>
      </w:tr>
      <w:tr w:rsidR="00813E01" w:rsidRPr="00FF48B1" w:rsidTr="00C458AC">
        <w:trPr>
          <w:cantSplit/>
          <w:jc w:val="center"/>
        </w:trPr>
        <w:tc>
          <w:tcPr>
            <w:tcW w:w="1664" w:type="dxa"/>
            <w:gridSpan w:val="2"/>
            <w:shd w:val="clear" w:color="auto" w:fill="auto"/>
            <w:vAlign w:val="center"/>
          </w:tcPr>
          <w:p w:rsidR="00813E01" w:rsidRPr="00D53D30" w:rsidRDefault="00813E01" w:rsidP="00D9023D">
            <w:pPr>
              <w:pStyle w:val="af3"/>
              <w:rPr>
                <w:szCs w:val="20"/>
              </w:rPr>
            </w:pPr>
            <w:r w:rsidRPr="00D53D30">
              <w:rPr>
                <w:rFonts w:hint="eastAsia"/>
              </w:rPr>
              <w:t>プロジェクト</w:t>
            </w:r>
            <w:r w:rsidR="00D9023D">
              <w:br/>
            </w:r>
            <w:r w:rsidRPr="00D53D30">
              <w:rPr>
                <w:rFonts w:hint="eastAsia"/>
              </w:rPr>
              <w:t>メンバー</w:t>
            </w:r>
          </w:p>
        </w:tc>
        <w:tc>
          <w:tcPr>
            <w:tcW w:w="7975" w:type="dxa"/>
            <w:gridSpan w:val="4"/>
            <w:tcBorders>
              <w:left w:val="dashSmallGap" w:sz="4" w:space="0" w:color="auto"/>
            </w:tcBorders>
            <w:shd w:val="clear" w:color="auto" w:fill="auto"/>
            <w:vAlign w:val="center"/>
          </w:tcPr>
          <w:p w:rsidR="00813E01" w:rsidRPr="000953A2" w:rsidRDefault="00D51EB3" w:rsidP="00500736">
            <w:pPr>
              <w:pStyle w:val="af7"/>
            </w:pPr>
            <w:sdt>
              <w:sdtPr>
                <w:alias w:val="組"/>
                <w:tag w:val="組"/>
                <w:id w:val="-536428491"/>
                <w:placeholder>
                  <w:docPart w:val="D43D1533555C4F27910650DD116B419D"/>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500736">
                  <w:t>4EP4</w:t>
                </w:r>
              </w:sdtContent>
            </w:sdt>
            <w:r w:rsidR="00D83AF6">
              <w:rPr>
                <w:rFonts w:hint="eastAsia"/>
              </w:rPr>
              <w:t>-</w:t>
            </w:r>
            <w:sdt>
              <w:sdtPr>
                <w:rPr>
                  <w:rFonts w:hint="eastAsia"/>
                </w:rPr>
                <w:alias w:val="名列番号"/>
                <w:tag w:val="名列番号"/>
                <w:id w:val="-1148820634"/>
                <w:placeholder>
                  <w:docPart w:val="9E5EA225F2934548A3967286679A3081"/>
                </w:placeholder>
                <w:text/>
              </w:sdtPr>
              <w:sdtEndPr/>
              <w:sdtContent>
                <w:r w:rsidR="00500736">
                  <w:t>24</w:t>
                </w:r>
              </w:sdtContent>
            </w:sdt>
            <w:r w:rsidR="00D83AF6">
              <w:rPr>
                <w:rFonts w:hint="eastAsia"/>
              </w:rPr>
              <w:t xml:space="preserve">　</w:t>
            </w:r>
            <w:sdt>
              <w:sdtPr>
                <w:rPr>
                  <w:rFonts w:hint="eastAsia"/>
                </w:rPr>
                <w:alias w:val="氏名"/>
                <w:tag w:val="氏名"/>
                <w:id w:val="-727993917"/>
                <w:placeholder>
                  <w:docPart w:val="854EE70E333645658BB70256CE1E2B8B"/>
                </w:placeholder>
                <w:text/>
              </w:sdtPr>
              <w:sdtEndPr/>
              <w:sdtContent>
                <w:r w:rsidR="00500736">
                  <w:rPr>
                    <w:rFonts w:hint="eastAsia"/>
                  </w:rPr>
                  <w:t>熊ノ郷</w:t>
                </w:r>
                <w:r w:rsidR="00500736">
                  <w:rPr>
                    <w:rFonts w:hint="eastAsia"/>
                  </w:rPr>
                  <w:t xml:space="preserve"> </w:t>
                </w:r>
                <w:r w:rsidR="00500736">
                  <w:rPr>
                    <w:rFonts w:hint="eastAsia"/>
                  </w:rPr>
                  <w:t>脩</w:t>
                </w:r>
              </w:sdtContent>
            </w:sdt>
            <w:r w:rsidR="00D83AF6">
              <w:rPr>
                <w:rFonts w:hint="eastAsia"/>
              </w:rPr>
              <w:t xml:space="preserve"> (</w:t>
            </w:r>
            <w:sdt>
              <w:sdtPr>
                <w:rPr>
                  <w:rFonts w:hint="eastAsia"/>
                </w:rPr>
                <w:alias w:val="英文氏名"/>
                <w:tag w:val="英文氏名"/>
                <w:id w:val="1695428224"/>
                <w:placeholder>
                  <w:docPart w:val="AFBD44DEBE5C47648E6E4DCF7E2FC184"/>
                </w:placeholder>
                <w:text/>
              </w:sdtPr>
              <w:sdtEndPr/>
              <w:sdtContent>
                <w:r w:rsidR="00500736">
                  <w:rPr>
                    <w:rFonts w:hint="eastAsia"/>
                  </w:rPr>
                  <w:t>Shu</w:t>
                </w:r>
                <w:r w:rsidR="007704BA">
                  <w:rPr>
                    <w:rFonts w:hint="eastAsia"/>
                  </w:rPr>
                  <w:t xml:space="preserve"> Kumanogo</w:t>
                </w:r>
              </w:sdtContent>
            </w:sdt>
            <w:r w:rsidR="00D83AF6">
              <w:rPr>
                <w:rFonts w:hint="eastAsia"/>
              </w:rPr>
              <w:t>)</w:t>
            </w:r>
          </w:p>
        </w:tc>
      </w:tr>
    </w:tbl>
    <w:p w:rsidR="00FC43F4" w:rsidRDefault="005E191A" w:rsidP="005E191A">
      <w:pPr>
        <w:pStyle w:val="Abstract"/>
        <w:spacing w:before="240"/>
      </w:pPr>
      <w:r w:rsidRPr="005E191A">
        <w:t>Currentl</w:t>
      </w:r>
      <w:r w:rsidR="00F36476">
        <w:t>y, most Japanese librarie</w:t>
      </w:r>
      <w:r w:rsidR="00327530">
        <w:t>s</w:t>
      </w:r>
      <w:r w:rsidR="00702ED4">
        <w:t xml:space="preserve"> do not provide the</w:t>
      </w:r>
      <w:r w:rsidRPr="005E191A">
        <w:t xml:space="preserve"> book recommendation system. Collaborative filtering, which is the mainstream of recommendation systems, uses personal action history. However, it is difficult to use personal lending history in libraries from the viewpoint of privacy protection. Therefore, it is difficult to build a book recommendation system using collaborative filtering. Based on this background, Motoki Lab has been studying book recommen</w:t>
      </w:r>
      <w:bookmarkStart w:id="1" w:name="_GoBack"/>
      <w:bookmarkEnd w:id="1"/>
      <w:r w:rsidRPr="005E191A">
        <w:t>dation systems based on the idea that books with the same user's loan period overlap are related. We have calculated book usage statistics and created a book co-occurrence network when books are returned. However, it does not consider the case where there are multiple same books. Furthermore, there is a problem that a book co-occurrence network including books borrowed until a certain period cannot be created. In this research, we aim to calculate book usage statistics in consideration of the case where there are multiple identical books, and to construct a book co-occurrence network including books borrowed until a certain period.</w:t>
      </w:r>
    </w:p>
    <w:sdt>
      <w:sdtPr>
        <w:id w:val="-1562554418"/>
        <w:placeholder>
          <w:docPart w:val="A8599B83046B42509BD5B797AE8D7D03"/>
        </w:placeholder>
        <w:text/>
      </w:sdtPr>
      <w:sdtEndPr/>
      <w:sdtContent>
        <w:p w:rsidR="00527943" w:rsidRPr="00527943" w:rsidRDefault="00A51460" w:rsidP="00252E57">
          <w:pPr>
            <w:pStyle w:val="Keywords"/>
            <w:spacing w:before="240"/>
          </w:pPr>
          <w:r>
            <w:t>recommendation system, l</w:t>
          </w:r>
          <w:r w:rsidR="009E028B">
            <w:t>ibrary loan record</w:t>
          </w:r>
          <w:r>
            <w:t>s, c</w:t>
          </w:r>
          <w:r w:rsidR="009E028B">
            <w:t>o-occurrence network</w:t>
          </w:r>
        </w:p>
      </w:sdtContent>
    </w:sdt>
    <w:p w:rsidR="00527943" w:rsidRPr="00252E57" w:rsidRDefault="00527943" w:rsidP="00E446CE">
      <w:pPr>
        <w:adjustRightInd w:val="0"/>
        <w:rPr>
          <w:color w:val="000000" w:themeColor="text1"/>
          <w:szCs w:val="20"/>
        </w:rPr>
      </w:pPr>
    </w:p>
    <w:p w:rsidR="003C725D" w:rsidRPr="00252E57" w:rsidRDefault="003C725D" w:rsidP="00E446CE">
      <w:pPr>
        <w:adjustRightInd w:val="0"/>
        <w:rPr>
          <w:color w:val="000000" w:themeColor="text1"/>
          <w:sz w:val="20"/>
          <w:szCs w:val="20"/>
        </w:rPr>
        <w:sectPr w:rsidR="003C725D" w:rsidRPr="00252E57" w:rsidSect="00A80A22">
          <w:headerReference w:type="even" r:id="rId8"/>
          <w:headerReference w:type="default" r:id="rId9"/>
          <w:pgSz w:w="11906" w:h="16838" w:code="9"/>
          <w:pgMar w:top="1134" w:right="1134" w:bottom="1134" w:left="1134" w:header="397" w:footer="992" w:gutter="0"/>
          <w:cols w:space="425"/>
          <w:docGrid w:linePitch="291"/>
        </w:sectPr>
      </w:pPr>
    </w:p>
    <w:p w:rsidR="00A0770F" w:rsidRDefault="00661620" w:rsidP="000022CC">
      <w:pPr>
        <w:pStyle w:val="1"/>
        <w:numPr>
          <w:ilvl w:val="0"/>
          <w:numId w:val="32"/>
        </w:numPr>
      </w:pPr>
      <w:r>
        <w:rPr>
          <w:rFonts w:hint="eastAsia"/>
        </w:rPr>
        <w:lastRenderedPageBreak/>
        <w:t>まえがき</w:t>
      </w:r>
    </w:p>
    <w:p w:rsidR="007F7C5E" w:rsidRDefault="00165465" w:rsidP="00B67545">
      <w:pPr>
        <w:pStyle w:val="a6"/>
        <w:ind w:firstLine="180"/>
      </w:pPr>
      <w:r>
        <w:rPr>
          <w:rFonts w:hint="eastAsia"/>
        </w:rPr>
        <w:t>図書館</w:t>
      </w:r>
      <w:r w:rsidR="00661620">
        <w:rPr>
          <w:rFonts w:hint="eastAsia"/>
        </w:rPr>
        <w:t>の蔵書検索システムは</w:t>
      </w:r>
      <w:r w:rsidR="0059440D">
        <w:rPr>
          <w:rFonts w:hint="eastAsia"/>
        </w:rPr>
        <w:t>，</w:t>
      </w:r>
      <w:r w:rsidR="00EF2926">
        <w:rPr>
          <w:rFonts w:hint="eastAsia"/>
        </w:rPr>
        <w:t>検索ボックスに</w:t>
      </w:r>
      <w:r w:rsidR="00BE5955">
        <w:rPr>
          <w:rFonts w:hint="eastAsia"/>
        </w:rPr>
        <w:t>検索</w:t>
      </w:r>
      <w:r w:rsidR="00661620">
        <w:rPr>
          <w:rFonts w:hint="eastAsia"/>
        </w:rPr>
        <w:t>キーワードを入力すると</w:t>
      </w:r>
      <w:r w:rsidR="00A12980">
        <w:rPr>
          <w:rFonts w:hint="eastAsia"/>
        </w:rPr>
        <w:t>，</w:t>
      </w:r>
      <w:r w:rsidR="005730C9">
        <w:rPr>
          <w:rFonts w:hint="eastAsia"/>
        </w:rPr>
        <w:t>検索</w:t>
      </w:r>
      <w:r w:rsidR="001E2CAD">
        <w:rPr>
          <w:rFonts w:hint="eastAsia"/>
        </w:rPr>
        <w:t>キーワードと完全一致もしくは部分一致した書籍</w:t>
      </w:r>
      <w:r w:rsidR="00661620">
        <w:rPr>
          <w:rFonts w:hint="eastAsia"/>
        </w:rPr>
        <w:t>のリストを表示する</w:t>
      </w:r>
      <w:r w:rsidR="00253105">
        <w:rPr>
          <w:rFonts w:hint="eastAsia"/>
        </w:rPr>
        <w:t>．</w:t>
      </w:r>
      <w:r w:rsidR="00661620">
        <w:rPr>
          <w:rFonts w:hint="eastAsia"/>
        </w:rPr>
        <w:t>しかし</w:t>
      </w:r>
      <w:r w:rsidR="00A12980">
        <w:rPr>
          <w:rFonts w:hint="eastAsia"/>
        </w:rPr>
        <w:t>，</w:t>
      </w:r>
      <w:r w:rsidR="005730C9">
        <w:rPr>
          <w:rFonts w:hint="eastAsia"/>
        </w:rPr>
        <w:t>検索</w:t>
      </w:r>
      <w:r w:rsidR="00661620">
        <w:rPr>
          <w:rFonts w:hint="eastAsia"/>
        </w:rPr>
        <w:t>キーワードを含まないが</w:t>
      </w:r>
      <w:r w:rsidR="00A12980">
        <w:rPr>
          <w:rFonts w:hint="eastAsia"/>
        </w:rPr>
        <w:t>，</w:t>
      </w:r>
      <w:r w:rsidR="00661620">
        <w:rPr>
          <w:rFonts w:hint="eastAsia"/>
        </w:rPr>
        <w:t>関連のある書籍が見つからないことがある</w:t>
      </w:r>
      <w:r w:rsidR="00253105">
        <w:rPr>
          <w:rFonts w:hint="eastAsia"/>
        </w:rPr>
        <w:t>．</w:t>
      </w:r>
      <w:r w:rsidR="00661620">
        <w:rPr>
          <w:rFonts w:hint="eastAsia"/>
        </w:rPr>
        <w:t>そこで</w:t>
      </w:r>
      <w:r w:rsidR="00A12980">
        <w:rPr>
          <w:rFonts w:hint="eastAsia"/>
        </w:rPr>
        <w:t>，</w:t>
      </w:r>
      <w:r w:rsidR="001F1A1E">
        <w:rPr>
          <w:rFonts w:hint="eastAsia"/>
        </w:rPr>
        <w:t>図書館</w:t>
      </w:r>
      <w:r w:rsidR="00661620">
        <w:rPr>
          <w:rFonts w:hint="eastAsia"/>
        </w:rPr>
        <w:t>に</w:t>
      </w:r>
      <w:r w:rsidR="006B3EE9">
        <w:rPr>
          <w:rFonts w:hint="eastAsia"/>
        </w:rPr>
        <w:t>図書</w:t>
      </w:r>
      <w:r w:rsidR="00661620">
        <w:rPr>
          <w:rFonts w:hint="eastAsia"/>
        </w:rPr>
        <w:t>推薦システムを提供することができれば</w:t>
      </w:r>
      <w:r w:rsidR="00A12980">
        <w:rPr>
          <w:rFonts w:hint="eastAsia"/>
        </w:rPr>
        <w:t>，</w:t>
      </w:r>
      <w:r w:rsidR="005D32D2">
        <w:rPr>
          <w:rFonts w:hint="eastAsia"/>
        </w:rPr>
        <w:t>より</w:t>
      </w:r>
      <w:r w:rsidR="00331E4C">
        <w:rPr>
          <w:rFonts w:hint="eastAsia"/>
        </w:rPr>
        <w:t>書籍を借りやすくなるこ</w:t>
      </w:r>
      <w:r w:rsidR="005730C9">
        <w:rPr>
          <w:rFonts w:hint="eastAsia"/>
        </w:rPr>
        <w:t>と</w:t>
      </w:r>
      <w:r w:rsidR="00331E4C">
        <w:rPr>
          <w:rFonts w:hint="eastAsia"/>
        </w:rPr>
        <w:t>が</w:t>
      </w:r>
      <w:r w:rsidR="005730C9">
        <w:rPr>
          <w:rFonts w:hint="eastAsia"/>
        </w:rPr>
        <w:t>期待</w:t>
      </w:r>
      <w:r w:rsidR="007B7712">
        <w:rPr>
          <w:rFonts w:hint="eastAsia"/>
        </w:rPr>
        <w:t>される</w:t>
      </w:r>
      <w:r w:rsidR="00253105">
        <w:rPr>
          <w:rFonts w:hint="eastAsia"/>
        </w:rPr>
        <w:t>．</w:t>
      </w:r>
    </w:p>
    <w:p w:rsidR="00655CB7" w:rsidRDefault="00E52437" w:rsidP="00690E8A">
      <w:pPr>
        <w:pStyle w:val="a6"/>
        <w:ind w:firstLine="180"/>
      </w:pPr>
      <w:r>
        <w:rPr>
          <w:rFonts w:hint="eastAsia"/>
        </w:rPr>
        <w:t>推薦システムの主流である協調フィルタリングは，</w:t>
      </w:r>
      <w:r w:rsidR="00C4192E">
        <w:rPr>
          <w:rFonts w:hint="eastAsia"/>
        </w:rPr>
        <w:t>利用者の購入履歴や閲覧履歴などに基づいて各利用者の嗜好を推測し，</w:t>
      </w:r>
      <w:r w:rsidR="00F32045">
        <w:rPr>
          <w:rFonts w:hint="eastAsia"/>
        </w:rPr>
        <w:t>利用者</w:t>
      </w:r>
      <w:r w:rsidR="00C4192E">
        <w:rPr>
          <w:rFonts w:hint="eastAsia"/>
        </w:rPr>
        <w:t>に適した推薦を行っている．</w:t>
      </w:r>
      <w:r w:rsidR="0013307D">
        <w:rPr>
          <w:rFonts w:hint="eastAsia"/>
        </w:rPr>
        <w:t>しかし，</w:t>
      </w:r>
      <w:r w:rsidR="0002733F">
        <w:rPr>
          <w:rFonts w:hint="eastAsia"/>
        </w:rPr>
        <w:t>図書館に</w:t>
      </w:r>
      <w:r w:rsidR="00E306E1">
        <w:rPr>
          <w:rFonts w:hint="eastAsia"/>
        </w:rPr>
        <w:t>図書</w:t>
      </w:r>
      <w:r w:rsidR="0055682A">
        <w:rPr>
          <w:rFonts w:hint="eastAsia"/>
        </w:rPr>
        <w:t>推薦システムを提供するにあたって</w:t>
      </w:r>
      <w:r w:rsidR="00A12980">
        <w:rPr>
          <w:rFonts w:hint="eastAsia"/>
        </w:rPr>
        <w:t>，</w:t>
      </w:r>
      <w:r w:rsidR="001E7A2B">
        <w:rPr>
          <w:rFonts w:hint="eastAsia"/>
        </w:rPr>
        <w:t>争点となるのは</w:t>
      </w:r>
      <w:r w:rsidR="00A12980">
        <w:rPr>
          <w:rFonts w:hint="eastAsia"/>
        </w:rPr>
        <w:t>，</w:t>
      </w:r>
      <w:r w:rsidR="00AA2AC2">
        <w:rPr>
          <w:rFonts w:hint="eastAsia"/>
        </w:rPr>
        <w:t>利用者</w:t>
      </w:r>
      <w:r w:rsidR="000F5FF9">
        <w:rPr>
          <w:rFonts w:hint="eastAsia"/>
        </w:rPr>
        <w:t>個人</w:t>
      </w:r>
      <w:r w:rsidR="00700AEB">
        <w:rPr>
          <w:rFonts w:hint="eastAsia"/>
        </w:rPr>
        <w:t>の</w:t>
      </w:r>
      <w:r w:rsidR="00BB7FFD">
        <w:rPr>
          <w:rFonts w:hint="eastAsia"/>
        </w:rPr>
        <w:t>貸返</w:t>
      </w:r>
      <w:r w:rsidR="00700AEB">
        <w:rPr>
          <w:rFonts w:hint="eastAsia"/>
        </w:rPr>
        <w:t>データが必要となることである</w:t>
      </w:r>
      <w:r w:rsidR="00253105">
        <w:rPr>
          <w:rFonts w:hint="eastAsia"/>
        </w:rPr>
        <w:t>．</w:t>
      </w:r>
      <w:r w:rsidR="00BB7FFD">
        <w:rPr>
          <w:rFonts w:hint="eastAsia"/>
        </w:rPr>
        <w:t>貸返</w:t>
      </w:r>
      <w:r w:rsidR="00700AEB">
        <w:rPr>
          <w:rFonts w:hint="eastAsia"/>
        </w:rPr>
        <w:t>データには</w:t>
      </w:r>
      <w:r w:rsidR="00A12980">
        <w:rPr>
          <w:rFonts w:hint="eastAsia"/>
        </w:rPr>
        <w:t>，</w:t>
      </w:r>
      <w:r w:rsidR="00700AEB">
        <w:rPr>
          <w:rFonts w:hint="eastAsia"/>
        </w:rPr>
        <w:t>書籍のタイトルだけでなく</w:t>
      </w:r>
      <w:r w:rsidR="00A12980">
        <w:rPr>
          <w:rFonts w:hint="eastAsia"/>
        </w:rPr>
        <w:t>，</w:t>
      </w:r>
      <w:r w:rsidR="00700AEB">
        <w:rPr>
          <w:rFonts w:hint="eastAsia"/>
        </w:rPr>
        <w:t>利用者の</w:t>
      </w:r>
      <w:r w:rsidR="00700AEB">
        <w:rPr>
          <w:rFonts w:hint="eastAsia"/>
        </w:rPr>
        <w:t>ID</w:t>
      </w:r>
      <w:r w:rsidR="00700AEB">
        <w:rPr>
          <w:rFonts w:hint="eastAsia"/>
        </w:rPr>
        <w:t>や身分など</w:t>
      </w:r>
      <w:r w:rsidR="00A12980">
        <w:rPr>
          <w:rFonts w:hint="eastAsia"/>
        </w:rPr>
        <w:t>，</w:t>
      </w:r>
      <w:r w:rsidR="00D2399F">
        <w:rPr>
          <w:rFonts w:hint="eastAsia"/>
        </w:rPr>
        <w:t>個人を特定することができる情報も含まれている．</w:t>
      </w:r>
      <w:r w:rsidR="00E75973">
        <w:rPr>
          <w:rFonts w:hint="eastAsia"/>
        </w:rPr>
        <w:t>そのため</w:t>
      </w:r>
      <w:r w:rsidR="0061475E">
        <w:rPr>
          <w:rFonts w:hint="eastAsia"/>
        </w:rPr>
        <w:t>，</w:t>
      </w:r>
      <w:r w:rsidR="00655CB7">
        <w:rPr>
          <w:rFonts w:hint="eastAsia"/>
        </w:rPr>
        <w:t>個人の思想や信条を示す読書傾向の情報となり得る</w:t>
      </w:r>
      <w:r w:rsidR="00253105">
        <w:rPr>
          <w:rFonts w:hint="eastAsia"/>
        </w:rPr>
        <w:t>．</w:t>
      </w:r>
      <w:r w:rsidR="00655CB7">
        <w:rPr>
          <w:rFonts w:hint="eastAsia"/>
        </w:rPr>
        <w:t>日本図書館協会の「図書館の自由に関する宣言」には</w:t>
      </w:r>
      <w:r w:rsidR="00A12980">
        <w:rPr>
          <w:rFonts w:hint="eastAsia"/>
        </w:rPr>
        <w:t>，</w:t>
      </w:r>
      <w:r w:rsidR="00655CB7">
        <w:rPr>
          <w:rFonts w:hint="eastAsia"/>
        </w:rPr>
        <w:t>「読者が何を読むかは</w:t>
      </w:r>
      <w:r w:rsidR="00414190">
        <w:rPr>
          <w:rFonts w:hint="eastAsia"/>
        </w:rPr>
        <w:t>その人のプライバシーに属することであり</w:t>
      </w:r>
      <w:r w:rsidR="00A12980">
        <w:rPr>
          <w:rFonts w:hint="eastAsia"/>
        </w:rPr>
        <w:t>，</w:t>
      </w:r>
      <w:r w:rsidR="00414190">
        <w:rPr>
          <w:rFonts w:hint="eastAsia"/>
        </w:rPr>
        <w:t>図書館は</w:t>
      </w:r>
      <w:r w:rsidR="00A12980">
        <w:rPr>
          <w:rFonts w:hint="eastAsia"/>
        </w:rPr>
        <w:t>，</w:t>
      </w:r>
      <w:r w:rsidR="00414190">
        <w:rPr>
          <w:rFonts w:hint="eastAsia"/>
        </w:rPr>
        <w:t>利用者の読書事実を外部に漏らさない</w:t>
      </w:r>
      <w:r w:rsidR="00654A84">
        <w:rPr>
          <w:rFonts w:hint="eastAsia"/>
        </w:rPr>
        <w:t>．</w:t>
      </w:r>
      <w:r w:rsidR="00655CB7">
        <w:rPr>
          <w:rFonts w:hint="eastAsia"/>
        </w:rPr>
        <w:t>」</w:t>
      </w:r>
      <w:r w:rsidR="00414190">
        <w:rPr>
          <w:rFonts w:hint="eastAsia"/>
        </w:rPr>
        <w:t>とある</w:t>
      </w:r>
      <w:r w:rsidR="00161810">
        <w:fldChar w:fldCharType="begin"/>
      </w:r>
      <w:r w:rsidR="00161810">
        <w:instrText xml:space="preserve"> </w:instrText>
      </w:r>
      <w:r w:rsidR="00161810">
        <w:rPr>
          <w:rFonts w:hint="eastAsia"/>
        </w:rPr>
        <w:instrText>REF _Ref30063937 \r \h</w:instrText>
      </w:r>
      <w:r w:rsidR="00161810">
        <w:instrText xml:space="preserve"> </w:instrText>
      </w:r>
      <w:r w:rsidR="00161810">
        <w:fldChar w:fldCharType="separate"/>
      </w:r>
      <w:r w:rsidR="00FC5C00">
        <w:t>[1]</w:t>
      </w:r>
      <w:r w:rsidR="00161810">
        <w:fldChar w:fldCharType="end"/>
      </w:r>
      <w:r w:rsidR="00253105">
        <w:rPr>
          <w:rFonts w:hint="eastAsia"/>
        </w:rPr>
        <w:t>．</w:t>
      </w:r>
      <w:r w:rsidR="003B0A80">
        <w:rPr>
          <w:rFonts w:hint="eastAsia"/>
        </w:rPr>
        <w:t>また</w:t>
      </w:r>
      <w:r w:rsidR="00C80524">
        <w:rPr>
          <w:rFonts w:hint="eastAsia"/>
        </w:rPr>
        <w:t>，</w:t>
      </w:r>
      <w:r w:rsidR="00CD1539">
        <w:rPr>
          <w:rFonts w:hint="eastAsia"/>
        </w:rPr>
        <w:t>貸返データを図書館に保存することを認めないという意見も一部存在し</w:t>
      </w:r>
      <w:r w:rsidR="00A12980">
        <w:rPr>
          <w:rFonts w:hint="eastAsia"/>
        </w:rPr>
        <w:t>，</w:t>
      </w:r>
      <w:r w:rsidR="00CD1539">
        <w:rPr>
          <w:rFonts w:hint="eastAsia"/>
        </w:rPr>
        <w:t>書籍を返却したと同時に貸返データを削除しているところもある</w:t>
      </w:r>
      <w:r w:rsidR="00253105">
        <w:rPr>
          <w:rFonts w:hint="eastAsia"/>
        </w:rPr>
        <w:t>．</w:t>
      </w:r>
      <w:r w:rsidR="00CD1539">
        <w:rPr>
          <w:rFonts w:hint="eastAsia"/>
        </w:rPr>
        <w:t>以上の理由から</w:t>
      </w:r>
      <w:r w:rsidR="00A12980">
        <w:rPr>
          <w:rFonts w:hint="eastAsia"/>
        </w:rPr>
        <w:t>，</w:t>
      </w:r>
      <w:r w:rsidR="00CD1539">
        <w:rPr>
          <w:rFonts w:hint="eastAsia"/>
        </w:rPr>
        <w:t>協調フィルタリングは</w:t>
      </w:r>
      <w:r w:rsidR="00A12980">
        <w:rPr>
          <w:rFonts w:hint="eastAsia"/>
        </w:rPr>
        <w:t>，</w:t>
      </w:r>
      <w:r w:rsidR="00CD1539">
        <w:rPr>
          <w:rFonts w:hint="eastAsia"/>
        </w:rPr>
        <w:t>図書館で用いることは難しい</w:t>
      </w:r>
      <w:r w:rsidR="00253105">
        <w:rPr>
          <w:rFonts w:hint="eastAsia"/>
        </w:rPr>
        <w:t>．</w:t>
      </w:r>
    </w:p>
    <w:p w:rsidR="00A42451" w:rsidRDefault="000242DE" w:rsidP="00B67545">
      <w:pPr>
        <w:pStyle w:val="a6"/>
        <w:ind w:firstLine="180"/>
      </w:pPr>
      <w:r>
        <w:rPr>
          <w:rFonts w:hint="eastAsia"/>
        </w:rPr>
        <w:t>元木研究室では</w:t>
      </w:r>
      <w:r w:rsidR="00A12980">
        <w:rPr>
          <w:rFonts w:hint="eastAsia"/>
        </w:rPr>
        <w:t>，</w:t>
      </w:r>
      <w:r>
        <w:rPr>
          <w:rFonts w:hint="eastAsia"/>
        </w:rPr>
        <w:t>同一利用者の貸出期間が重なる書籍同士には関連があると考え</w:t>
      </w:r>
      <w:r w:rsidR="00A12980">
        <w:rPr>
          <w:rFonts w:hint="eastAsia"/>
        </w:rPr>
        <w:t>，</w:t>
      </w:r>
      <w:r w:rsidR="005B3015">
        <w:rPr>
          <w:rFonts w:hint="eastAsia"/>
        </w:rPr>
        <w:t>図書</w:t>
      </w:r>
      <w:r>
        <w:rPr>
          <w:rFonts w:hint="eastAsia"/>
        </w:rPr>
        <w:t>推薦システムの研究を行ってきた</w:t>
      </w:r>
      <w:r w:rsidR="00253105">
        <w:rPr>
          <w:rFonts w:hint="eastAsia"/>
        </w:rPr>
        <w:t>．</w:t>
      </w:r>
      <w:r w:rsidR="003F28FA">
        <w:rPr>
          <w:rFonts w:hint="eastAsia"/>
        </w:rPr>
        <w:t>具体的には</w:t>
      </w:r>
      <w:r w:rsidR="00A12980">
        <w:rPr>
          <w:rFonts w:hint="eastAsia"/>
        </w:rPr>
        <w:t>，</w:t>
      </w:r>
      <w:r w:rsidR="003F28FA">
        <w:rPr>
          <w:rFonts w:hint="eastAsia"/>
        </w:rPr>
        <w:t>利用者の個人情報を使用せず</w:t>
      </w:r>
      <w:r w:rsidR="00A12980">
        <w:rPr>
          <w:rFonts w:hint="eastAsia"/>
        </w:rPr>
        <w:t>，</w:t>
      </w:r>
      <w:r w:rsidR="003F28FA">
        <w:rPr>
          <w:rFonts w:hint="eastAsia"/>
        </w:rPr>
        <w:t>同一利用者が同時期に借りた書籍に</w:t>
      </w:r>
      <w:r w:rsidR="009B3B17">
        <w:rPr>
          <w:rFonts w:hint="eastAsia"/>
        </w:rPr>
        <w:t>関係を定義することで</w:t>
      </w:r>
      <w:r w:rsidR="00A12980">
        <w:rPr>
          <w:rFonts w:hint="eastAsia"/>
        </w:rPr>
        <w:t>，</w:t>
      </w:r>
      <w:r w:rsidR="00BB745A">
        <w:rPr>
          <w:rFonts w:hint="eastAsia"/>
        </w:rPr>
        <w:t>図書</w:t>
      </w:r>
      <w:r w:rsidR="009B3B17">
        <w:rPr>
          <w:rFonts w:hint="eastAsia"/>
        </w:rPr>
        <w:t>推薦システムの開発</w:t>
      </w:r>
      <w:r w:rsidR="00BC2FFE">
        <w:fldChar w:fldCharType="begin"/>
      </w:r>
      <w:r w:rsidR="00BC2FFE">
        <w:instrText xml:space="preserve"> </w:instrText>
      </w:r>
      <w:r w:rsidR="00BC2FFE">
        <w:rPr>
          <w:rFonts w:hint="eastAsia"/>
        </w:rPr>
        <w:instrText>REF _Ref30064018 \r \h</w:instrText>
      </w:r>
      <w:r w:rsidR="00BC2FFE">
        <w:instrText xml:space="preserve"> </w:instrText>
      </w:r>
      <w:r w:rsidR="00BC2FFE">
        <w:fldChar w:fldCharType="separate"/>
      </w:r>
      <w:r w:rsidR="00FC5C00">
        <w:t>[2]</w:t>
      </w:r>
      <w:r w:rsidR="00BC2FFE">
        <w:fldChar w:fldCharType="end"/>
      </w:r>
      <w:r w:rsidR="00E345D9">
        <w:fldChar w:fldCharType="begin"/>
      </w:r>
      <w:r w:rsidR="00E345D9">
        <w:instrText xml:space="preserve"> REF _Ref30064550 \r \h </w:instrText>
      </w:r>
      <w:r w:rsidR="00E345D9">
        <w:fldChar w:fldCharType="separate"/>
      </w:r>
      <w:r w:rsidR="00FC5C00">
        <w:t>[3]</w:t>
      </w:r>
      <w:r w:rsidR="00E345D9">
        <w:fldChar w:fldCharType="end"/>
      </w:r>
      <w:r w:rsidR="00E345D9">
        <w:fldChar w:fldCharType="begin"/>
      </w:r>
      <w:r w:rsidR="00E345D9">
        <w:instrText xml:space="preserve"> REF _Ref30064552 \r \h </w:instrText>
      </w:r>
      <w:r w:rsidR="00E345D9">
        <w:fldChar w:fldCharType="separate"/>
      </w:r>
      <w:r w:rsidR="00FC5C00">
        <w:t>[4]</w:t>
      </w:r>
      <w:r w:rsidR="00E345D9">
        <w:fldChar w:fldCharType="end"/>
      </w:r>
      <w:r w:rsidR="009B3B17">
        <w:rPr>
          <w:rFonts w:hint="eastAsia"/>
        </w:rPr>
        <w:t>を行ってきた</w:t>
      </w:r>
      <w:r w:rsidR="00253105">
        <w:rPr>
          <w:rFonts w:hint="eastAsia"/>
        </w:rPr>
        <w:t>．</w:t>
      </w:r>
      <w:r w:rsidR="006B113E">
        <w:rPr>
          <w:rFonts w:hint="eastAsia"/>
        </w:rPr>
        <w:t>これまでに開発した手法では</w:t>
      </w:r>
      <w:r w:rsidR="0080101A">
        <w:rPr>
          <w:rFonts w:hint="eastAsia"/>
        </w:rPr>
        <w:t>，</w:t>
      </w:r>
      <w:r w:rsidR="008462D8">
        <w:rPr>
          <w:rFonts w:hint="eastAsia"/>
        </w:rPr>
        <w:t>書籍を返却した際に、書籍の利用統計を求め、書籍共起ネットワーク</w:t>
      </w:r>
      <w:r w:rsidR="00E343C8">
        <w:rPr>
          <w:rFonts w:hint="eastAsia"/>
        </w:rPr>
        <w:t>の作成</w:t>
      </w:r>
      <w:r w:rsidR="00693247">
        <w:rPr>
          <w:rFonts w:hint="eastAsia"/>
        </w:rPr>
        <w:t>を行った</w:t>
      </w:r>
      <w:r w:rsidR="00E343C8">
        <w:rPr>
          <w:rFonts w:hint="eastAsia"/>
        </w:rPr>
        <w:t>．</w:t>
      </w:r>
    </w:p>
    <w:p w:rsidR="002F1773" w:rsidRDefault="00BF2B50" w:rsidP="00B67545">
      <w:pPr>
        <w:pStyle w:val="a6"/>
        <w:ind w:firstLine="180"/>
      </w:pPr>
      <w:r>
        <w:rPr>
          <w:rFonts w:hint="eastAsia"/>
        </w:rPr>
        <w:t>しかし</w:t>
      </w:r>
      <w:r w:rsidR="00A12980">
        <w:rPr>
          <w:rFonts w:hint="eastAsia"/>
        </w:rPr>
        <w:t>，</w:t>
      </w:r>
      <w:r>
        <w:rPr>
          <w:rFonts w:hint="eastAsia"/>
        </w:rPr>
        <w:t>実際の図書館での運用を考慮すると</w:t>
      </w:r>
      <w:r w:rsidR="00A12980">
        <w:rPr>
          <w:rFonts w:hint="eastAsia"/>
        </w:rPr>
        <w:t>，</w:t>
      </w:r>
      <w:r w:rsidR="00C231AA">
        <w:rPr>
          <w:rFonts w:hint="eastAsia"/>
        </w:rPr>
        <w:t>同じ書籍が複数存在する場合</w:t>
      </w:r>
      <w:r w:rsidR="003A703D">
        <w:rPr>
          <w:rFonts w:hint="eastAsia"/>
        </w:rPr>
        <w:t>があり</w:t>
      </w:r>
      <w:r w:rsidR="00A12980">
        <w:rPr>
          <w:rFonts w:hint="eastAsia"/>
        </w:rPr>
        <w:t>，</w:t>
      </w:r>
      <w:r w:rsidR="00936CAA">
        <w:rPr>
          <w:rFonts w:hint="eastAsia"/>
        </w:rPr>
        <w:t>従来の手法を用いて</w:t>
      </w:r>
      <w:r w:rsidR="00A12980">
        <w:rPr>
          <w:rFonts w:hint="eastAsia"/>
        </w:rPr>
        <w:t>，</w:t>
      </w:r>
      <w:r w:rsidR="00B116F1">
        <w:rPr>
          <w:rFonts w:hint="eastAsia"/>
        </w:rPr>
        <w:t>正確な</w:t>
      </w:r>
      <w:r w:rsidR="005E0CB4">
        <w:rPr>
          <w:rFonts w:hint="eastAsia"/>
        </w:rPr>
        <w:t>書籍の利用統計を求めることが難しい</w:t>
      </w:r>
      <w:r w:rsidR="00253105">
        <w:rPr>
          <w:rFonts w:hint="eastAsia"/>
        </w:rPr>
        <w:t>．</w:t>
      </w:r>
      <w:r w:rsidR="00582F3F">
        <w:rPr>
          <w:rFonts w:hint="eastAsia"/>
        </w:rPr>
        <w:t>また</w:t>
      </w:r>
      <w:r w:rsidR="00A12980">
        <w:rPr>
          <w:rFonts w:hint="eastAsia"/>
        </w:rPr>
        <w:t>，</w:t>
      </w:r>
      <w:r w:rsidR="001764B6">
        <w:rPr>
          <w:rFonts w:hint="eastAsia"/>
        </w:rPr>
        <w:t>従来の手法では</w:t>
      </w:r>
      <w:r w:rsidR="00A12980">
        <w:rPr>
          <w:rFonts w:hint="eastAsia"/>
        </w:rPr>
        <w:t>，</w:t>
      </w:r>
      <w:r w:rsidR="00B21ECD">
        <w:rPr>
          <w:rFonts w:hint="eastAsia"/>
        </w:rPr>
        <w:t>書籍を返却した際に書籍の利用統計</w:t>
      </w:r>
      <w:r w:rsidR="005E723C">
        <w:rPr>
          <w:rFonts w:hint="eastAsia"/>
        </w:rPr>
        <w:t>の計算</w:t>
      </w:r>
      <w:r w:rsidR="00987769">
        <w:rPr>
          <w:rFonts w:hint="eastAsia"/>
        </w:rPr>
        <w:t>と</w:t>
      </w:r>
      <w:r w:rsidR="00665BEA">
        <w:rPr>
          <w:rFonts w:hint="eastAsia"/>
        </w:rPr>
        <w:t>書籍</w:t>
      </w:r>
      <w:r w:rsidR="00987769">
        <w:rPr>
          <w:rFonts w:hint="eastAsia"/>
        </w:rPr>
        <w:t>共起ネットワークの</w:t>
      </w:r>
      <w:r w:rsidR="0003616E">
        <w:rPr>
          <w:rFonts w:hint="eastAsia"/>
        </w:rPr>
        <w:t>作成</w:t>
      </w:r>
      <w:r w:rsidR="00987769">
        <w:rPr>
          <w:rFonts w:hint="eastAsia"/>
        </w:rPr>
        <w:t>を行っている．</w:t>
      </w:r>
      <w:r w:rsidR="002F1773">
        <w:rPr>
          <w:rFonts w:hint="eastAsia"/>
        </w:rPr>
        <w:t>しかし，</w:t>
      </w:r>
      <w:r w:rsidR="00D14AA6">
        <w:rPr>
          <w:rFonts w:hint="eastAsia"/>
        </w:rPr>
        <w:t>実際の図書館での運用を考慮すると，ある期間</w:t>
      </w:r>
      <w:r w:rsidR="00C66C2E">
        <w:rPr>
          <w:rFonts w:hint="eastAsia"/>
        </w:rPr>
        <w:t>ごと</w:t>
      </w:r>
      <w:r w:rsidR="00522BDE">
        <w:rPr>
          <w:rFonts w:hint="eastAsia"/>
        </w:rPr>
        <w:t>に</w:t>
      </w:r>
      <w:r w:rsidR="00C04A25">
        <w:rPr>
          <w:rFonts w:hint="eastAsia"/>
        </w:rPr>
        <w:t>書籍</w:t>
      </w:r>
      <w:r w:rsidR="00522BDE">
        <w:rPr>
          <w:rFonts w:hint="eastAsia"/>
        </w:rPr>
        <w:t>共起ネットワークを作成</w:t>
      </w:r>
      <w:r w:rsidR="00D33ECD">
        <w:rPr>
          <w:rFonts w:hint="eastAsia"/>
        </w:rPr>
        <w:t>するほうが，</w:t>
      </w:r>
      <w:r w:rsidR="007951B3">
        <w:rPr>
          <w:rFonts w:hint="eastAsia"/>
        </w:rPr>
        <w:t>現実的である．</w:t>
      </w:r>
    </w:p>
    <w:p w:rsidR="00BB1838" w:rsidRPr="00BB1838" w:rsidRDefault="0096364C" w:rsidP="001A451A">
      <w:pPr>
        <w:pStyle w:val="a6"/>
        <w:ind w:firstLine="180"/>
      </w:pPr>
      <w:r>
        <w:rPr>
          <w:rFonts w:hint="eastAsia"/>
        </w:rPr>
        <w:t>そこで</w:t>
      </w:r>
      <w:r w:rsidR="00A12980">
        <w:rPr>
          <w:rFonts w:hint="eastAsia"/>
        </w:rPr>
        <w:t>，</w:t>
      </w:r>
      <w:r>
        <w:rPr>
          <w:rFonts w:hint="eastAsia"/>
        </w:rPr>
        <w:t>本研究では</w:t>
      </w:r>
      <w:r w:rsidR="00A12980">
        <w:rPr>
          <w:rFonts w:hint="eastAsia"/>
        </w:rPr>
        <w:t>，</w:t>
      </w:r>
      <w:r w:rsidR="00666916">
        <w:rPr>
          <w:rFonts w:hint="eastAsia"/>
        </w:rPr>
        <w:t>同じ書籍が複数存在する</w:t>
      </w:r>
      <w:r w:rsidR="00421E7E">
        <w:rPr>
          <w:rFonts w:hint="eastAsia"/>
        </w:rPr>
        <w:t>場合を考慮した</w:t>
      </w:r>
      <w:r w:rsidR="001723D0">
        <w:rPr>
          <w:rFonts w:hint="eastAsia"/>
        </w:rPr>
        <w:t>書籍の</w:t>
      </w:r>
      <w:r w:rsidR="001B2F17">
        <w:rPr>
          <w:rFonts w:hint="eastAsia"/>
        </w:rPr>
        <w:t>利用統計の計算と</w:t>
      </w:r>
      <w:r w:rsidR="00D57232">
        <w:rPr>
          <w:rFonts w:hint="eastAsia"/>
        </w:rPr>
        <w:t>，</w:t>
      </w:r>
      <w:r w:rsidR="00052BE9">
        <w:rPr>
          <w:rFonts w:hint="eastAsia"/>
        </w:rPr>
        <w:t>ある</w:t>
      </w:r>
      <w:r w:rsidR="00416128">
        <w:rPr>
          <w:rFonts w:hint="eastAsia"/>
        </w:rPr>
        <w:t>期間内</w:t>
      </w:r>
      <w:r w:rsidR="00E15E4F">
        <w:rPr>
          <w:rFonts w:hint="eastAsia"/>
        </w:rPr>
        <w:t>で</w:t>
      </w:r>
      <w:r w:rsidR="00276456">
        <w:rPr>
          <w:rFonts w:hint="eastAsia"/>
        </w:rPr>
        <w:t>返却処理がされていない書籍を含めた</w:t>
      </w:r>
      <w:r w:rsidR="009E442D">
        <w:rPr>
          <w:rFonts w:hint="eastAsia"/>
        </w:rPr>
        <w:t>図書</w:t>
      </w:r>
      <w:r w:rsidR="003859F5">
        <w:rPr>
          <w:rFonts w:hint="eastAsia"/>
        </w:rPr>
        <w:t>推薦システムの開発</w:t>
      </w:r>
      <w:r w:rsidR="004F610C">
        <w:rPr>
          <w:rFonts w:hint="eastAsia"/>
        </w:rPr>
        <w:t>を目的とする</w:t>
      </w:r>
      <w:r w:rsidR="00253105">
        <w:rPr>
          <w:rFonts w:hint="eastAsia"/>
        </w:rPr>
        <w:t>．</w:t>
      </w:r>
    </w:p>
    <w:p w:rsidR="00D76D7A" w:rsidRDefault="009A56B3" w:rsidP="00EF0FE9">
      <w:pPr>
        <w:pStyle w:val="1"/>
      </w:pPr>
      <w:r>
        <w:rPr>
          <w:rFonts w:hint="eastAsia"/>
        </w:rPr>
        <w:lastRenderedPageBreak/>
        <w:t>これまでの手法の概略</w:t>
      </w:r>
      <w:r w:rsidR="00EF0FE9">
        <w:rPr>
          <w:rFonts w:hint="eastAsia"/>
        </w:rPr>
        <w:t>と</w:t>
      </w:r>
      <w:r w:rsidR="0066381C">
        <w:rPr>
          <w:rFonts w:hint="eastAsia"/>
        </w:rPr>
        <w:t>問題点</w:t>
      </w:r>
    </w:p>
    <w:p w:rsidR="002425A6" w:rsidRDefault="007260D0" w:rsidP="00EF0FE9">
      <w:pPr>
        <w:pStyle w:val="a6"/>
        <w:ind w:firstLine="180"/>
      </w:pPr>
      <w:r>
        <w:rPr>
          <w:rFonts w:hint="eastAsia"/>
        </w:rPr>
        <w:t>これまでの</w:t>
      </w:r>
      <w:r w:rsidR="00D575CC">
        <w:rPr>
          <w:rFonts w:hint="eastAsia"/>
        </w:rPr>
        <w:t>手法では，</w:t>
      </w:r>
      <w:r w:rsidR="002425A6">
        <w:rPr>
          <w:rFonts w:hint="eastAsia"/>
        </w:rPr>
        <w:t>実際の図書館での運用を考慮して，貸出と返却に応じた処理を行っている．</w:t>
      </w:r>
      <w:r w:rsidR="00CC355B">
        <w:rPr>
          <w:rFonts w:hint="eastAsia"/>
        </w:rPr>
        <w:t>具体的には，貸出と返却の</w:t>
      </w:r>
      <w:r w:rsidR="00CC355B">
        <w:rPr>
          <w:rFonts w:hint="eastAsia"/>
        </w:rPr>
        <w:t>2</w:t>
      </w:r>
      <w:r w:rsidR="00CC355B">
        <w:rPr>
          <w:rFonts w:hint="eastAsia"/>
        </w:rPr>
        <w:t>通りに場合分けをした処理を行う．</w:t>
      </w:r>
    </w:p>
    <w:p w:rsidR="00E00ECB" w:rsidRDefault="00E00ECB" w:rsidP="00EF0FE9">
      <w:pPr>
        <w:pStyle w:val="a6"/>
        <w:ind w:firstLine="180"/>
      </w:pPr>
      <w:r>
        <w:rPr>
          <w:rFonts w:hint="eastAsia"/>
        </w:rPr>
        <w:t>貸出処理時は，借りた日時を利用者番号と書籍番号，蔵書番号ごとに貸出中データベースに記録する．</w:t>
      </w:r>
      <w:r w:rsidR="00020DD9">
        <w:rPr>
          <w:rFonts w:hint="eastAsia"/>
        </w:rPr>
        <w:t>実際の図書館</w:t>
      </w:r>
      <w:r w:rsidR="0055534F">
        <w:rPr>
          <w:rFonts w:hint="eastAsia"/>
        </w:rPr>
        <w:t>での</w:t>
      </w:r>
      <w:r w:rsidR="00EA0006">
        <w:rPr>
          <w:rFonts w:hint="eastAsia"/>
        </w:rPr>
        <w:t>貸出中データベースは，</w:t>
      </w:r>
      <w:r w:rsidR="00096286">
        <w:rPr>
          <w:rFonts w:hint="eastAsia"/>
        </w:rPr>
        <w:t>書籍の保管状況を図書館側で常に把握するため</w:t>
      </w:r>
      <w:r w:rsidR="001876D7">
        <w:rPr>
          <w:rFonts w:hint="eastAsia"/>
        </w:rPr>
        <w:t>に</w:t>
      </w:r>
      <w:r w:rsidR="00F8267F">
        <w:rPr>
          <w:rFonts w:hint="eastAsia"/>
        </w:rPr>
        <w:t>ある．</w:t>
      </w:r>
    </w:p>
    <w:p w:rsidR="003D18CF" w:rsidRDefault="003D18CF" w:rsidP="00EF0FE9">
      <w:pPr>
        <w:pStyle w:val="a6"/>
        <w:ind w:firstLine="180"/>
      </w:pPr>
      <w:r>
        <w:rPr>
          <w:rFonts w:hint="eastAsia"/>
        </w:rPr>
        <w:t>返却処理時は，</w:t>
      </w:r>
      <w:r w:rsidR="00474FA7">
        <w:rPr>
          <w:rFonts w:hint="eastAsia"/>
        </w:rPr>
        <w:t>利用者が</w:t>
      </w:r>
      <w:r w:rsidR="005417A9">
        <w:rPr>
          <w:rFonts w:hint="eastAsia"/>
        </w:rPr>
        <w:t>返却日時まで借りている各書籍らの貸出期間と</w:t>
      </w:r>
      <w:r w:rsidR="0065164B">
        <w:rPr>
          <w:rFonts w:hint="eastAsia"/>
        </w:rPr>
        <w:t>書籍同士の重なる貸出期間の合計を算出</w:t>
      </w:r>
      <w:r w:rsidR="000131C7">
        <w:rPr>
          <w:rFonts w:hint="eastAsia"/>
        </w:rPr>
        <w:t>する．</w:t>
      </w:r>
      <w:r w:rsidR="009F4FDD">
        <w:rPr>
          <w:rFonts w:hint="eastAsia"/>
        </w:rPr>
        <w:t>算出した結果を</w:t>
      </w:r>
      <w:r w:rsidR="00481F8C">
        <w:rPr>
          <w:rFonts w:hint="eastAsia"/>
        </w:rPr>
        <w:t>グラフデータベースに記録する．</w:t>
      </w:r>
      <w:r w:rsidR="00AA1DA8">
        <w:rPr>
          <w:rFonts w:hint="eastAsia"/>
        </w:rPr>
        <w:t>その後，貸出中データベースから</w:t>
      </w:r>
      <w:r w:rsidR="008A4F02">
        <w:rPr>
          <w:rFonts w:hint="eastAsia"/>
        </w:rPr>
        <w:t>返却</w:t>
      </w:r>
      <w:r w:rsidR="007A4A5E">
        <w:rPr>
          <w:rFonts w:hint="eastAsia"/>
        </w:rPr>
        <w:t>処理をした</w:t>
      </w:r>
      <w:r w:rsidR="00AA1DA8">
        <w:rPr>
          <w:rFonts w:hint="eastAsia"/>
        </w:rPr>
        <w:t>書籍の情報を削除する．</w:t>
      </w:r>
    </w:p>
    <w:p w:rsidR="003E3CC0" w:rsidRDefault="00642DF5" w:rsidP="00DA3C30">
      <w:pPr>
        <w:pStyle w:val="a6"/>
        <w:ind w:firstLine="180"/>
      </w:pPr>
      <w:r>
        <w:rPr>
          <w:rFonts w:hint="eastAsia"/>
        </w:rPr>
        <w:t>これまでの手法の問題点</w:t>
      </w:r>
      <w:r w:rsidR="00155501">
        <w:rPr>
          <w:rFonts w:hint="eastAsia"/>
        </w:rPr>
        <w:t>として</w:t>
      </w:r>
      <w:r w:rsidR="00155501">
        <w:rPr>
          <w:rFonts w:hint="eastAsia"/>
        </w:rPr>
        <w:t>2</w:t>
      </w:r>
      <w:r w:rsidR="00155501">
        <w:rPr>
          <w:rFonts w:hint="eastAsia"/>
        </w:rPr>
        <w:t>つある．</w:t>
      </w:r>
      <w:r w:rsidR="00155501">
        <w:rPr>
          <w:rFonts w:hint="eastAsia"/>
        </w:rPr>
        <w:t>1</w:t>
      </w:r>
      <w:r w:rsidR="00155501">
        <w:rPr>
          <w:rFonts w:hint="eastAsia"/>
        </w:rPr>
        <w:t>つ目は，</w:t>
      </w:r>
      <w:r w:rsidR="005C7446">
        <w:rPr>
          <w:rFonts w:hint="eastAsia"/>
        </w:rPr>
        <w:t>同じ書籍が複数存在する場合を考慮した</w:t>
      </w:r>
      <w:r w:rsidR="003106F3">
        <w:rPr>
          <w:rFonts w:hint="eastAsia"/>
        </w:rPr>
        <w:t>書籍利用統計の計算が出来ていないことである．</w:t>
      </w:r>
      <w:r w:rsidR="00D76372">
        <w:rPr>
          <w:rFonts w:hint="eastAsia"/>
        </w:rPr>
        <w:t>そのため，</w:t>
      </w:r>
      <w:r w:rsidR="00B55598">
        <w:rPr>
          <w:rFonts w:hint="eastAsia"/>
        </w:rPr>
        <w:t>これまでの手法では，</w:t>
      </w:r>
      <w:r w:rsidR="002A06C0">
        <w:rPr>
          <w:rFonts w:hint="eastAsia"/>
        </w:rPr>
        <w:t>正確な書籍利用統計を求められていない．</w:t>
      </w:r>
    </w:p>
    <w:p w:rsidR="00F54CC5" w:rsidRDefault="00F54CC5" w:rsidP="00DA3C30">
      <w:pPr>
        <w:pStyle w:val="a6"/>
        <w:ind w:firstLine="180"/>
      </w:pPr>
      <w:r>
        <w:rPr>
          <w:rFonts w:hint="eastAsia"/>
        </w:rPr>
        <w:t>2</w:t>
      </w:r>
      <w:r>
        <w:rPr>
          <w:rFonts w:hint="eastAsia"/>
        </w:rPr>
        <w:t>つ目は，</w:t>
      </w:r>
      <w:r w:rsidR="003F62BC">
        <w:rPr>
          <w:rFonts w:hint="eastAsia"/>
        </w:rPr>
        <w:t>ある期間ごとに書籍共起ネットワークの更新が出来ていないことである．</w:t>
      </w:r>
      <w:r w:rsidR="007E6E1F">
        <w:rPr>
          <w:rFonts w:hint="eastAsia"/>
        </w:rPr>
        <w:t>実際の図書館での運用を考慮した際に，</w:t>
      </w:r>
      <w:r w:rsidR="00C04A25">
        <w:rPr>
          <w:rFonts w:hint="eastAsia"/>
        </w:rPr>
        <w:t>ある期間ごとに書籍共起ネットワークを更新すること</w:t>
      </w:r>
      <w:r w:rsidR="0034665D">
        <w:rPr>
          <w:rFonts w:hint="eastAsia"/>
        </w:rPr>
        <w:t>が</w:t>
      </w:r>
      <w:r w:rsidR="002A7B63">
        <w:rPr>
          <w:rFonts w:hint="eastAsia"/>
        </w:rPr>
        <w:t>必要ある．</w:t>
      </w:r>
    </w:p>
    <w:p w:rsidR="00CC355B" w:rsidRPr="00DA3C30" w:rsidRDefault="00CC355B" w:rsidP="00DA3C30">
      <w:pPr>
        <w:pStyle w:val="a6"/>
        <w:ind w:firstLine="180"/>
      </w:pPr>
    </w:p>
    <w:p w:rsidR="008C2804" w:rsidRPr="007174B4" w:rsidRDefault="00E06A94" w:rsidP="005924A8">
      <w:pPr>
        <w:pStyle w:val="1"/>
      </w:pPr>
      <w:r>
        <w:rPr>
          <w:rFonts w:hint="eastAsia"/>
        </w:rPr>
        <w:t>提案手法</w:t>
      </w:r>
    </w:p>
    <w:p w:rsidR="00FE6BDD" w:rsidRDefault="008C2804" w:rsidP="008C2804">
      <w:pPr>
        <w:pStyle w:val="2"/>
      </w:pPr>
      <w:r>
        <w:rPr>
          <w:rFonts w:hint="eastAsia"/>
        </w:rPr>
        <w:t>書籍の関連を正確にするための月末処理</w:t>
      </w:r>
    </w:p>
    <w:p w:rsidR="00AE0002" w:rsidRDefault="00233C96" w:rsidP="008C2804">
      <w:pPr>
        <w:pStyle w:val="a6"/>
        <w:ind w:firstLine="180"/>
      </w:pPr>
      <w:r>
        <w:rPr>
          <w:rFonts w:hint="eastAsia"/>
        </w:rPr>
        <w:t>ある期間ごとに書籍共起ネットワーク</w:t>
      </w:r>
      <w:r w:rsidR="00FB11B7">
        <w:rPr>
          <w:rFonts w:hint="eastAsia"/>
        </w:rPr>
        <w:t>の更新</w:t>
      </w:r>
      <w:r w:rsidR="00092B0E">
        <w:rPr>
          <w:rFonts w:hint="eastAsia"/>
        </w:rPr>
        <w:t>を行う手法として，</w:t>
      </w:r>
      <w:r w:rsidR="00B306B1">
        <w:rPr>
          <w:rFonts w:hint="eastAsia"/>
        </w:rPr>
        <w:t>ある期間まで借りられたままの書籍を含めた書籍利用統計</w:t>
      </w:r>
      <w:r w:rsidR="007B7565">
        <w:rPr>
          <w:rFonts w:hint="eastAsia"/>
        </w:rPr>
        <w:t>の計算を行う．</w:t>
      </w:r>
      <w:r w:rsidR="000A387F">
        <w:rPr>
          <w:rFonts w:hint="eastAsia"/>
        </w:rPr>
        <w:t>具体的には，</w:t>
      </w:r>
      <w:r w:rsidR="00AD5E7A">
        <w:rPr>
          <w:rFonts w:hint="eastAsia"/>
        </w:rPr>
        <w:t>ある期間</w:t>
      </w:r>
      <w:r w:rsidR="008165C2">
        <w:rPr>
          <w:rFonts w:hint="eastAsia"/>
        </w:rPr>
        <w:t>内の貸返処理が終わり，その後，</w:t>
      </w:r>
      <w:r w:rsidR="00AD5E7A">
        <w:rPr>
          <w:rFonts w:hint="eastAsia"/>
        </w:rPr>
        <w:t>貸出中データベースに書籍がある</w:t>
      </w:r>
      <w:r w:rsidR="00814F0E">
        <w:rPr>
          <w:rFonts w:hint="eastAsia"/>
        </w:rPr>
        <w:t>場合，</w:t>
      </w:r>
      <w:r w:rsidR="00382E33">
        <w:rPr>
          <w:rFonts w:hint="eastAsia"/>
        </w:rPr>
        <w:t>貸出中データベースの書籍で書籍利用統計を</w:t>
      </w:r>
      <w:r w:rsidR="00452FB4">
        <w:rPr>
          <w:rFonts w:hint="eastAsia"/>
        </w:rPr>
        <w:t>求める．</w:t>
      </w:r>
      <w:r w:rsidR="00655D52">
        <w:rPr>
          <w:rFonts w:hint="eastAsia"/>
        </w:rPr>
        <w:t>貸出中データベースにある書籍を含めた利用統計の計算を終えると，</w:t>
      </w:r>
      <w:r w:rsidR="00104717">
        <w:rPr>
          <w:rFonts w:hint="eastAsia"/>
        </w:rPr>
        <w:t>貸出中データベースにある書籍の借りた日時をある期間に更新する．</w:t>
      </w:r>
      <w:r w:rsidR="00FB52CB">
        <w:rPr>
          <w:rFonts w:hint="eastAsia"/>
        </w:rPr>
        <w:t>その結果，</w:t>
      </w:r>
      <w:r w:rsidR="00FF3037">
        <w:rPr>
          <w:rFonts w:hint="eastAsia"/>
        </w:rPr>
        <w:t>ある期間ごとに書籍共起ネットワークの更新を行うことができる．</w:t>
      </w:r>
    </w:p>
    <w:p w:rsidR="001A631C" w:rsidRPr="008C2804" w:rsidRDefault="001A631C" w:rsidP="008C2804">
      <w:pPr>
        <w:pStyle w:val="a6"/>
        <w:ind w:firstLine="180"/>
      </w:pPr>
    </w:p>
    <w:p w:rsidR="00AB4BFC" w:rsidRDefault="007F7850" w:rsidP="00AB4BFC">
      <w:pPr>
        <w:pStyle w:val="2"/>
      </w:pPr>
      <w:r>
        <w:rPr>
          <w:rFonts w:hint="eastAsia"/>
        </w:rPr>
        <w:t>同じ書籍が複数ある場合の関連度の計算方法</w:t>
      </w:r>
    </w:p>
    <w:p w:rsidR="00AF341F" w:rsidRDefault="00917EF4" w:rsidP="00AF341F">
      <w:pPr>
        <w:pStyle w:val="a6"/>
        <w:ind w:firstLine="180"/>
      </w:pPr>
      <w:r>
        <w:rPr>
          <w:rFonts w:hint="eastAsia"/>
        </w:rPr>
        <w:t>同じ書籍が複数ある場合</w:t>
      </w:r>
      <w:r w:rsidR="00A5503D">
        <w:rPr>
          <w:rFonts w:hint="eastAsia"/>
        </w:rPr>
        <w:t>を考慮した</w:t>
      </w:r>
      <w:r w:rsidR="00825B8B">
        <w:rPr>
          <w:rFonts w:hint="eastAsia"/>
        </w:rPr>
        <w:t>関連度</w:t>
      </w:r>
      <w:r w:rsidR="00AF341F">
        <w:t>の計算方法</w:t>
      </w:r>
      <w:r w:rsidR="00AF341F">
        <w:rPr>
          <w:rFonts w:hint="eastAsia"/>
        </w:rPr>
        <w:t>は，算出した書籍</w:t>
      </w:r>
      <w:r w:rsidR="00F518DC">
        <w:rPr>
          <w:rFonts w:hint="eastAsia"/>
        </w:rPr>
        <w:t>利用統計</w:t>
      </w:r>
      <w:r w:rsidR="00D92C76">
        <w:rPr>
          <w:rFonts w:hint="eastAsia"/>
        </w:rPr>
        <w:t>と書籍の存在期間から書籍同士の</w:t>
      </w:r>
      <m:oMath>
        <m:r>
          <m:rPr>
            <m:sty m:val="p"/>
          </m:rPr>
          <w:rPr>
            <w:rFonts w:ascii="Cambria Math" w:hAnsi="Cambria Math"/>
          </w:rPr>
          <m:t>NPMI</m:t>
        </m:r>
      </m:oMath>
      <w:r w:rsidR="00AF341F">
        <w:rPr>
          <w:rFonts w:hint="eastAsia"/>
        </w:rPr>
        <w:t>を計算する．</w:t>
      </w:r>
      <m:oMath>
        <m:r>
          <m:rPr>
            <m:sty m:val="p"/>
          </m:rPr>
          <w:rPr>
            <w:rFonts w:ascii="Cambria Math" w:hAnsi="Cambria Math" w:hint="eastAsia"/>
          </w:rPr>
          <m:t>NPMI</m:t>
        </m:r>
      </m:oMath>
      <w:r w:rsidR="00AF341F">
        <w:rPr>
          <w:rFonts w:hint="eastAsia"/>
        </w:rPr>
        <w:t>は，</w:t>
      </w:r>
    </w:p>
    <w:p w:rsidR="00AF341F" w:rsidRPr="00D51093" w:rsidRDefault="00D51093" w:rsidP="00AF341F">
      <w:pPr>
        <w:pStyle w:val="a6"/>
        <w:ind w:firstLine="180"/>
        <w:jc w:val="center"/>
      </w:pPr>
      <m:oMath>
        <m:r>
          <m:rPr>
            <m:sty m:val="p"/>
          </m:rPr>
          <w:rPr>
            <w:rFonts w:ascii="Cambria Math" w:hAnsi="Cambria Math"/>
          </w:rPr>
          <m:t>PMI</m:t>
        </m:r>
        <m:d>
          <m:dPr>
            <m:ctrlPr>
              <w:rPr>
                <w:rFonts w:ascii="Cambria Math" w:hAnsi="Cambria Math"/>
              </w:rPr>
            </m:ctrlPr>
          </m:dPr>
          <m:e>
            <m:r>
              <m:rPr>
                <m:sty m:val="p"/>
              </m:rPr>
              <w:rPr>
                <w:rFonts w:ascii="Cambria Math" w:hAnsi="Cambria Math"/>
              </w:rPr>
              <m:t>x,y</m:t>
            </m:r>
          </m:e>
        </m:d>
        <m:r>
          <m:rPr>
            <m:sty m:val="p"/>
          </m:rPr>
          <w:rPr>
            <w:rFonts w:ascii="Cambria Math" w:hAnsi="Cambria Math"/>
          </w:rPr>
          <m:t>=log</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P(x)∙P(y)</m:t>
            </m:r>
          </m:den>
        </m:f>
      </m:oMath>
      <w:r w:rsidR="00AF341F" w:rsidRPr="00D51093">
        <w:rPr>
          <w:rFonts w:hint="eastAsia"/>
        </w:rPr>
        <w:t>，</w:t>
      </w:r>
      <m:oMath>
        <m:r>
          <m:rPr>
            <m:sty m:val="p"/>
          </m:rPr>
          <w:rPr>
            <w:rFonts w:ascii="Cambria Math" w:hAnsi="Cambria Math"/>
          </w:rPr>
          <m:t>NPMI</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PMI(x,y)</m:t>
            </m:r>
          </m:num>
          <m:den>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P(x,y)</m:t>
                </m:r>
              </m:e>
            </m:func>
          </m:den>
        </m:f>
      </m:oMath>
    </w:p>
    <w:p w:rsidR="00D44315" w:rsidRDefault="00AF341F" w:rsidP="00D44315">
      <w:pPr>
        <w:pStyle w:val="a6"/>
        <w:ind w:firstLine="180"/>
      </w:pPr>
      <w:r>
        <w:rPr>
          <w:rFonts w:hint="eastAsia"/>
        </w:rPr>
        <w:t>で求められる．ただし，</w:t>
      </w:r>
      <m:oMath>
        <m:r>
          <m:rPr>
            <m:sty m:val="p"/>
          </m:rPr>
          <w:rPr>
            <w:rFonts w:ascii="Cambria Math" w:hAnsi="Cambria Math" w:hint="eastAsia"/>
          </w:rPr>
          <m:t>P(</m:t>
        </m:r>
        <m:r>
          <m:rPr>
            <m:sty m:val="p"/>
          </m:rPr>
          <w:rPr>
            <w:rFonts w:ascii="Cambria Math" w:hAnsi="Cambria Math"/>
          </w:rPr>
          <m:t>x</m:t>
        </m:r>
        <m:r>
          <m:rPr>
            <m:sty m:val="p"/>
          </m:rPr>
          <w:rPr>
            <w:rFonts w:ascii="Cambria Math" w:hAnsi="Cambria Math" w:hint="eastAsia"/>
          </w:rPr>
          <m:t>)</m:t>
        </m:r>
      </m:oMath>
      <w:r>
        <w:rPr>
          <w:rFonts w:hint="eastAsia"/>
        </w:rPr>
        <w:t>は書籍</w:t>
      </w:r>
      <m:oMath>
        <m:r>
          <m:rPr>
            <m:sty m:val="p"/>
          </m:rPr>
          <w:rPr>
            <w:rFonts w:ascii="Cambria Math" w:hAnsi="Cambria Math" w:hint="eastAsia"/>
          </w:rPr>
          <m:t>x</m:t>
        </m:r>
      </m:oMath>
      <w:r>
        <w:rPr>
          <w:rFonts w:hint="eastAsia"/>
        </w:rPr>
        <w:t>の貸出期間の合計を書籍</w:t>
      </w:r>
      <m:oMath>
        <m:r>
          <m:rPr>
            <m:sty m:val="p"/>
          </m:rPr>
          <w:rPr>
            <w:rFonts w:ascii="Cambria Math" w:hAnsi="Cambria Math" w:hint="eastAsia"/>
          </w:rPr>
          <m:t>x</m:t>
        </m:r>
      </m:oMath>
      <w:r>
        <w:rPr>
          <w:rFonts w:hint="eastAsia"/>
        </w:rPr>
        <w:t>の存在期間の合計で割った値</w:t>
      </w:r>
      <w:r>
        <w:rPr>
          <w:rFonts w:hint="eastAsia"/>
        </w:rPr>
        <w:t>(</w:t>
      </w:r>
      <w:r w:rsidR="004E3699">
        <w:rPr>
          <w:rFonts w:hint="eastAsia"/>
        </w:rPr>
        <w:t>生起頻度</w:t>
      </w:r>
      <w:r>
        <w:rPr>
          <w:rFonts w:hint="eastAsia"/>
        </w:rPr>
        <w:t>)</w:t>
      </w:r>
      <w:r>
        <w:rPr>
          <w:rFonts w:hint="eastAsia"/>
        </w:rPr>
        <w:t>，</w:t>
      </w:r>
      <m:oMath>
        <m:r>
          <m:rPr>
            <m:sty m:val="p"/>
          </m:rPr>
          <w:rPr>
            <w:rFonts w:ascii="Cambria Math" w:hAnsi="Cambria Math" w:hint="eastAsia"/>
          </w:rPr>
          <m:t>P(</m:t>
        </m:r>
        <m:r>
          <m:rPr>
            <m:sty m:val="p"/>
          </m:rPr>
          <w:rPr>
            <w:rFonts w:ascii="Cambria Math" w:hAnsi="Cambria Math"/>
          </w:rPr>
          <m:t>x,y</m:t>
        </m:r>
        <m:r>
          <m:rPr>
            <m:sty m:val="p"/>
          </m:rPr>
          <w:rPr>
            <w:rFonts w:ascii="Cambria Math" w:hAnsi="Cambria Math" w:hint="eastAsia"/>
          </w:rPr>
          <m:t>)</m:t>
        </m:r>
      </m:oMath>
      <w:r>
        <w:rPr>
          <w:rFonts w:hint="eastAsia"/>
        </w:rPr>
        <w:t>は，</w:t>
      </w:r>
      <w:r>
        <w:rPr>
          <w:rFonts w:hint="eastAsia"/>
        </w:rPr>
        <w:lastRenderedPageBreak/>
        <w:t>書籍</w:t>
      </w:r>
      <m:oMath>
        <m:r>
          <m:rPr>
            <m:sty m:val="p"/>
          </m:rPr>
          <w:rPr>
            <w:rFonts w:ascii="Cambria Math" w:hAnsi="Cambria Math" w:hint="eastAsia"/>
          </w:rPr>
          <m:t>x</m:t>
        </m:r>
      </m:oMath>
      <w:r>
        <w:rPr>
          <w:rFonts w:hint="eastAsia"/>
        </w:rPr>
        <w:t>と書籍</w:t>
      </w:r>
      <m:oMath>
        <m:r>
          <m:rPr>
            <m:sty m:val="p"/>
          </m:rPr>
          <w:rPr>
            <w:rFonts w:ascii="Cambria Math" w:hAnsi="Cambria Math" w:hint="eastAsia"/>
          </w:rPr>
          <m:t>y</m:t>
        </m:r>
      </m:oMath>
      <w:r>
        <w:rPr>
          <w:rFonts w:hint="eastAsia"/>
        </w:rPr>
        <w:t>の重なる貸出期間の合計から書籍</w:t>
      </w:r>
      <m:oMath>
        <m:r>
          <m:rPr>
            <m:sty m:val="p"/>
          </m:rPr>
          <w:rPr>
            <w:rFonts w:ascii="Cambria Math" w:hAnsi="Cambria Math" w:hint="eastAsia"/>
          </w:rPr>
          <m:t>x</m:t>
        </m:r>
      </m:oMath>
      <w:r>
        <w:rPr>
          <w:rFonts w:hint="eastAsia"/>
        </w:rPr>
        <w:t>と書籍</w:t>
      </w:r>
      <m:oMath>
        <m:r>
          <m:rPr>
            <m:sty m:val="p"/>
          </m:rPr>
          <w:rPr>
            <w:rFonts w:ascii="Cambria Math" w:hAnsi="Cambria Math" w:hint="eastAsia"/>
          </w:rPr>
          <m:t>y</m:t>
        </m:r>
      </m:oMath>
      <w:r w:rsidR="007F1599">
        <w:rPr>
          <w:rFonts w:hint="eastAsia"/>
        </w:rPr>
        <w:t>が同時に借りられる存在期間</w:t>
      </w:r>
      <w:r>
        <w:rPr>
          <w:rFonts w:hint="eastAsia"/>
        </w:rPr>
        <w:t>で割った値</w:t>
      </w:r>
      <w:r>
        <w:rPr>
          <w:rFonts w:hint="eastAsia"/>
        </w:rPr>
        <w:t>(</w:t>
      </w:r>
      <w:r w:rsidR="004E3699">
        <w:rPr>
          <w:rFonts w:hint="eastAsia"/>
        </w:rPr>
        <w:t>共起頻度</w:t>
      </w:r>
      <w:r>
        <w:rPr>
          <w:rFonts w:hint="eastAsia"/>
        </w:rPr>
        <w:t>)</w:t>
      </w:r>
      <w:r>
        <w:rPr>
          <w:rFonts w:hint="eastAsia"/>
        </w:rPr>
        <w:t>で求められる．</w:t>
      </w:r>
    </w:p>
    <w:p w:rsidR="00CE1426" w:rsidRPr="00AF341F" w:rsidRDefault="00CE1426" w:rsidP="00D44315">
      <w:pPr>
        <w:pStyle w:val="a6"/>
        <w:ind w:firstLine="180"/>
      </w:pPr>
    </w:p>
    <w:p w:rsidR="00D44315" w:rsidRDefault="00772DC1" w:rsidP="00D44315">
      <w:pPr>
        <w:pStyle w:val="1"/>
      </w:pPr>
      <w:r>
        <w:rPr>
          <w:rFonts w:hint="eastAsia"/>
        </w:rPr>
        <w:t>実験による評価</w:t>
      </w:r>
    </w:p>
    <w:p w:rsidR="007229A0" w:rsidRPr="00362BA8" w:rsidRDefault="0038526D" w:rsidP="007229A0">
      <w:pPr>
        <w:pStyle w:val="a6"/>
        <w:ind w:firstLine="180"/>
      </w:pPr>
      <w:r>
        <w:fldChar w:fldCharType="begin"/>
      </w:r>
      <w:r>
        <w:instrText xml:space="preserve"> </w:instrText>
      </w:r>
      <w:r>
        <w:rPr>
          <w:rFonts w:hint="eastAsia"/>
        </w:rPr>
        <w:instrText>REF _Ref30494990 \r \h</w:instrText>
      </w:r>
      <w:r>
        <w:instrText xml:space="preserve"> </w:instrText>
      </w:r>
      <w:r>
        <w:fldChar w:fldCharType="separate"/>
      </w:r>
      <w:r w:rsidR="00FC5C00">
        <w:rPr>
          <w:rFonts w:hint="eastAsia"/>
        </w:rPr>
        <w:t>表</w:t>
      </w:r>
      <w:r w:rsidR="00FC5C00">
        <w:rPr>
          <w:rFonts w:hint="eastAsia"/>
        </w:rPr>
        <w:t>1</w:t>
      </w:r>
      <w:r>
        <w:fldChar w:fldCharType="end"/>
      </w:r>
      <w:r w:rsidR="00F1144A">
        <w:rPr>
          <w:rFonts w:hint="eastAsia"/>
        </w:rPr>
        <w:t>に貸返処理</w:t>
      </w:r>
      <w:r w:rsidR="007229A0">
        <w:rPr>
          <w:rFonts w:hint="eastAsia"/>
        </w:rPr>
        <w:t>の例を示す．対象期間を</w:t>
      </w:r>
      <w:r w:rsidR="007229A0">
        <w:rPr>
          <w:rFonts w:hint="eastAsia"/>
        </w:rPr>
        <w:t>2019/4/1 07:00 ~ 2019/4/1 12</w:t>
      </w:r>
      <w:r w:rsidR="007229A0">
        <w:t>:00</w:t>
      </w:r>
      <w:r w:rsidR="007229A0">
        <w:rPr>
          <w:rFonts w:hint="eastAsia"/>
        </w:rPr>
        <w:t>の</w:t>
      </w:r>
      <w:r w:rsidR="007229A0">
        <w:rPr>
          <w:rFonts w:hint="eastAsia"/>
        </w:rPr>
        <w:t>5</w:t>
      </w:r>
      <w:r w:rsidR="007229A0">
        <w:rPr>
          <w:rFonts w:hint="eastAsia"/>
        </w:rPr>
        <w:t>時間としている．</w:t>
      </w:r>
    </w:p>
    <w:p w:rsidR="007229A0" w:rsidRDefault="000F17BD" w:rsidP="007229A0">
      <w:pPr>
        <w:pStyle w:val="a4"/>
        <w:spacing w:before="122"/>
      </w:pPr>
      <w:bookmarkStart w:id="2" w:name="_Ref30494990"/>
      <w:r>
        <w:rPr>
          <w:rFonts w:hint="eastAsia"/>
        </w:rPr>
        <w:t>書籍の貸返処理</w:t>
      </w:r>
      <w:r w:rsidR="007229A0">
        <w:rPr>
          <w:rFonts w:hint="eastAsia"/>
        </w:rPr>
        <w:t>の例</w:t>
      </w:r>
      <w:bookmarkEnd w:id="2"/>
    </w:p>
    <w:p w:rsidR="007229A0" w:rsidRDefault="007229A0" w:rsidP="007229A0">
      <w:pPr>
        <w:pStyle w:val="TableCaption"/>
      </w:pPr>
      <w:r>
        <w:t>Example</w:t>
      </w:r>
      <w:r w:rsidR="0045267E">
        <w:rPr>
          <w:rFonts w:hint="eastAsia"/>
        </w:rPr>
        <w:t>s</w:t>
      </w:r>
      <w:r>
        <w:t xml:space="preserve"> </w:t>
      </w:r>
      <w:r w:rsidRPr="009709AF">
        <w:t>of</w:t>
      </w:r>
      <w:r>
        <w:t xml:space="preserve"> </w:t>
      </w:r>
      <w:r>
        <w:rPr>
          <w:rFonts w:hint="eastAsia"/>
        </w:rPr>
        <w:t>b</w:t>
      </w:r>
      <w:r>
        <w:t xml:space="preserve">ook </w:t>
      </w:r>
      <w:r>
        <w:rPr>
          <w:rFonts w:hint="eastAsia"/>
        </w:rPr>
        <w:t>lending data</w:t>
      </w:r>
    </w:p>
    <w:tbl>
      <w:tblPr>
        <w:tblStyle w:val="aa"/>
        <w:tblW w:w="5000" w:type="pct"/>
        <w:tblLook w:val="04A0" w:firstRow="1" w:lastRow="0" w:firstColumn="1" w:lastColumn="0" w:noHBand="0" w:noVBand="1"/>
      </w:tblPr>
      <w:tblGrid>
        <w:gridCol w:w="889"/>
        <w:gridCol w:w="899"/>
        <w:gridCol w:w="726"/>
        <w:gridCol w:w="665"/>
        <w:gridCol w:w="738"/>
        <w:gridCol w:w="664"/>
      </w:tblGrid>
      <w:tr w:rsidR="007229A0" w:rsidTr="008251CE">
        <w:tc>
          <w:tcPr>
            <w:tcW w:w="970" w:type="pct"/>
          </w:tcPr>
          <w:p w:rsidR="007229A0" w:rsidRDefault="007229A0" w:rsidP="008251CE">
            <w:pPr>
              <w:jc w:val="center"/>
              <w:rPr>
                <w:b/>
                <w:sz w:val="16"/>
              </w:rPr>
            </w:pPr>
            <w:r w:rsidRPr="00D203C5">
              <w:rPr>
                <w:rFonts w:hint="eastAsia"/>
                <w:b/>
                <w:sz w:val="16"/>
              </w:rPr>
              <w:t>利用者</w:t>
            </w:r>
          </w:p>
          <w:p w:rsidR="007229A0" w:rsidRPr="00D203C5" w:rsidRDefault="007229A0" w:rsidP="008251CE">
            <w:pPr>
              <w:jc w:val="center"/>
              <w:rPr>
                <w:b/>
                <w:sz w:val="16"/>
              </w:rPr>
            </w:pPr>
            <w:r w:rsidRPr="00D203C5">
              <w:rPr>
                <w:rFonts w:hint="eastAsia"/>
                <w:b/>
                <w:sz w:val="16"/>
              </w:rPr>
              <w:t>番号</w:t>
            </w:r>
          </w:p>
        </w:tc>
        <w:tc>
          <w:tcPr>
            <w:tcW w:w="981" w:type="pct"/>
          </w:tcPr>
          <w:p w:rsidR="007229A0" w:rsidRPr="00D203C5" w:rsidRDefault="007229A0" w:rsidP="008251CE">
            <w:pPr>
              <w:jc w:val="center"/>
              <w:rPr>
                <w:b/>
                <w:sz w:val="16"/>
              </w:rPr>
            </w:pPr>
            <w:r w:rsidRPr="00D203C5">
              <w:rPr>
                <w:rFonts w:hint="eastAsia"/>
                <w:b/>
                <w:sz w:val="16"/>
              </w:rPr>
              <w:t>日付</w:t>
            </w:r>
          </w:p>
        </w:tc>
        <w:tc>
          <w:tcPr>
            <w:tcW w:w="792" w:type="pct"/>
          </w:tcPr>
          <w:p w:rsidR="007229A0" w:rsidRPr="00D203C5" w:rsidRDefault="007229A0" w:rsidP="008251CE">
            <w:pPr>
              <w:jc w:val="center"/>
              <w:rPr>
                <w:b/>
                <w:sz w:val="16"/>
              </w:rPr>
            </w:pPr>
            <w:r w:rsidRPr="00D203C5">
              <w:rPr>
                <w:rFonts w:hint="eastAsia"/>
                <w:b/>
                <w:sz w:val="16"/>
              </w:rPr>
              <w:t>時刻</w:t>
            </w:r>
          </w:p>
        </w:tc>
        <w:tc>
          <w:tcPr>
            <w:tcW w:w="726" w:type="pct"/>
          </w:tcPr>
          <w:p w:rsidR="007229A0" w:rsidRPr="00D203C5" w:rsidRDefault="007229A0" w:rsidP="008251CE">
            <w:pPr>
              <w:jc w:val="center"/>
              <w:rPr>
                <w:b/>
                <w:sz w:val="16"/>
              </w:rPr>
            </w:pPr>
            <w:r w:rsidRPr="00D203C5">
              <w:rPr>
                <w:rFonts w:hint="eastAsia"/>
                <w:b/>
                <w:sz w:val="16"/>
              </w:rPr>
              <w:t>書籍名</w:t>
            </w:r>
          </w:p>
        </w:tc>
        <w:tc>
          <w:tcPr>
            <w:tcW w:w="806" w:type="pct"/>
          </w:tcPr>
          <w:p w:rsidR="007229A0" w:rsidRDefault="007229A0" w:rsidP="008251CE">
            <w:pPr>
              <w:jc w:val="center"/>
              <w:rPr>
                <w:b/>
                <w:sz w:val="16"/>
              </w:rPr>
            </w:pPr>
            <w:r w:rsidRPr="00D203C5">
              <w:rPr>
                <w:rFonts w:hint="eastAsia"/>
                <w:b/>
                <w:sz w:val="16"/>
              </w:rPr>
              <w:t>蔵書</w:t>
            </w:r>
          </w:p>
          <w:p w:rsidR="007229A0" w:rsidRPr="00D203C5" w:rsidRDefault="007229A0" w:rsidP="008251CE">
            <w:pPr>
              <w:jc w:val="center"/>
              <w:rPr>
                <w:b/>
                <w:sz w:val="16"/>
              </w:rPr>
            </w:pPr>
            <w:r w:rsidRPr="00D203C5">
              <w:rPr>
                <w:rFonts w:hint="eastAsia"/>
                <w:b/>
                <w:sz w:val="16"/>
              </w:rPr>
              <w:t>番号</w:t>
            </w:r>
          </w:p>
        </w:tc>
        <w:tc>
          <w:tcPr>
            <w:tcW w:w="726" w:type="pct"/>
          </w:tcPr>
          <w:p w:rsidR="007229A0" w:rsidRPr="00D203C5" w:rsidRDefault="007229A0" w:rsidP="008251CE">
            <w:pPr>
              <w:jc w:val="center"/>
              <w:rPr>
                <w:b/>
                <w:sz w:val="16"/>
              </w:rPr>
            </w:pPr>
            <w:r w:rsidRPr="00D203C5">
              <w:rPr>
                <w:rFonts w:hint="eastAsia"/>
                <w:b/>
                <w:sz w:val="16"/>
              </w:rPr>
              <w:t>貸返区分</w:t>
            </w:r>
          </w:p>
        </w:tc>
      </w:tr>
      <w:tr w:rsidR="007229A0" w:rsidTr="008251CE">
        <w:tc>
          <w:tcPr>
            <w:tcW w:w="970" w:type="pct"/>
          </w:tcPr>
          <w:p w:rsidR="007229A0" w:rsidRPr="00362BA8" w:rsidRDefault="007229A0" w:rsidP="008251CE">
            <w:pPr>
              <w:jc w:val="center"/>
              <w:rPr>
                <w:sz w:val="16"/>
              </w:rPr>
            </w:pPr>
            <w:r>
              <w:rPr>
                <w:rFonts w:hint="eastAsia"/>
                <w:sz w:val="16"/>
              </w:rPr>
              <w:t>1111111</w:t>
            </w:r>
          </w:p>
        </w:tc>
        <w:tc>
          <w:tcPr>
            <w:tcW w:w="981" w:type="pct"/>
          </w:tcPr>
          <w:p w:rsidR="007229A0" w:rsidRPr="00362BA8" w:rsidRDefault="007229A0" w:rsidP="008251CE">
            <w:pPr>
              <w:jc w:val="center"/>
              <w:rPr>
                <w:sz w:val="16"/>
              </w:rPr>
            </w:pPr>
            <w:r>
              <w:rPr>
                <w:rFonts w:hint="eastAsia"/>
                <w:sz w:val="16"/>
              </w:rPr>
              <w:t>2019/4/1</w:t>
            </w:r>
          </w:p>
        </w:tc>
        <w:tc>
          <w:tcPr>
            <w:tcW w:w="792" w:type="pct"/>
          </w:tcPr>
          <w:p w:rsidR="007229A0" w:rsidRPr="00362BA8" w:rsidRDefault="007229A0" w:rsidP="008251CE">
            <w:pPr>
              <w:jc w:val="center"/>
              <w:rPr>
                <w:sz w:val="16"/>
              </w:rPr>
            </w:pPr>
            <w:r>
              <w:rPr>
                <w:rFonts w:hint="eastAsia"/>
                <w:sz w:val="16"/>
              </w:rPr>
              <w:t>7:00</w:t>
            </w:r>
          </w:p>
        </w:tc>
        <w:tc>
          <w:tcPr>
            <w:tcW w:w="726" w:type="pct"/>
          </w:tcPr>
          <w:p w:rsidR="007229A0" w:rsidRPr="00362BA8" w:rsidRDefault="007229A0" w:rsidP="008251CE">
            <w:pPr>
              <w:jc w:val="center"/>
              <w:rPr>
                <w:sz w:val="16"/>
              </w:rPr>
            </w:pPr>
            <w:r>
              <w:rPr>
                <w:rFonts w:hint="eastAsia"/>
                <w:sz w:val="16"/>
              </w:rPr>
              <w:t>A</w:t>
            </w:r>
          </w:p>
        </w:tc>
        <w:tc>
          <w:tcPr>
            <w:tcW w:w="806" w:type="pct"/>
          </w:tcPr>
          <w:p w:rsidR="007229A0" w:rsidRPr="00362BA8" w:rsidRDefault="007229A0" w:rsidP="008251CE">
            <w:pPr>
              <w:jc w:val="center"/>
              <w:rPr>
                <w:sz w:val="16"/>
              </w:rPr>
            </w:pPr>
            <w:r>
              <w:rPr>
                <w:rFonts w:hint="eastAsia"/>
                <w:sz w:val="16"/>
              </w:rPr>
              <w:t>10000</w:t>
            </w:r>
          </w:p>
        </w:tc>
        <w:tc>
          <w:tcPr>
            <w:tcW w:w="726" w:type="pct"/>
          </w:tcPr>
          <w:p w:rsidR="007229A0" w:rsidRPr="00362BA8" w:rsidRDefault="007229A0" w:rsidP="008251CE">
            <w:pPr>
              <w:jc w:val="center"/>
              <w:rPr>
                <w:sz w:val="16"/>
              </w:rPr>
            </w:pPr>
            <w:r>
              <w:rPr>
                <w:rFonts w:hint="eastAsia"/>
                <w:sz w:val="16"/>
              </w:rPr>
              <w:t>貸出</w:t>
            </w:r>
          </w:p>
        </w:tc>
      </w:tr>
      <w:tr w:rsidR="007229A0" w:rsidTr="008251CE">
        <w:tc>
          <w:tcPr>
            <w:tcW w:w="970" w:type="pct"/>
          </w:tcPr>
          <w:p w:rsidR="007229A0" w:rsidRDefault="007229A0" w:rsidP="008251CE">
            <w:pPr>
              <w:jc w:val="center"/>
              <w:rPr>
                <w:sz w:val="16"/>
              </w:rPr>
            </w:pPr>
            <w:r>
              <w:rPr>
                <w:rFonts w:hint="eastAsia"/>
                <w:sz w:val="16"/>
              </w:rPr>
              <w:t>1111111</w:t>
            </w:r>
          </w:p>
        </w:tc>
        <w:tc>
          <w:tcPr>
            <w:tcW w:w="981" w:type="pct"/>
          </w:tcPr>
          <w:p w:rsidR="007229A0" w:rsidRDefault="007229A0" w:rsidP="008251CE">
            <w:pPr>
              <w:jc w:val="center"/>
              <w:rPr>
                <w:sz w:val="16"/>
              </w:rPr>
            </w:pPr>
            <w:r>
              <w:rPr>
                <w:rFonts w:hint="eastAsia"/>
                <w:sz w:val="16"/>
              </w:rPr>
              <w:t>2019/4/1</w:t>
            </w:r>
          </w:p>
        </w:tc>
        <w:tc>
          <w:tcPr>
            <w:tcW w:w="792" w:type="pct"/>
          </w:tcPr>
          <w:p w:rsidR="007229A0" w:rsidRDefault="007229A0" w:rsidP="008251CE">
            <w:pPr>
              <w:jc w:val="center"/>
              <w:rPr>
                <w:sz w:val="16"/>
              </w:rPr>
            </w:pPr>
            <w:r>
              <w:rPr>
                <w:rFonts w:hint="eastAsia"/>
                <w:sz w:val="16"/>
              </w:rPr>
              <w:t>8:30</w:t>
            </w:r>
          </w:p>
        </w:tc>
        <w:tc>
          <w:tcPr>
            <w:tcW w:w="726" w:type="pct"/>
          </w:tcPr>
          <w:p w:rsidR="007229A0" w:rsidRDefault="007229A0" w:rsidP="008251CE">
            <w:pPr>
              <w:jc w:val="center"/>
              <w:rPr>
                <w:sz w:val="16"/>
              </w:rPr>
            </w:pPr>
            <w:r>
              <w:rPr>
                <w:rFonts w:hint="eastAsia"/>
                <w:sz w:val="16"/>
              </w:rPr>
              <w:t>A</w:t>
            </w:r>
          </w:p>
        </w:tc>
        <w:tc>
          <w:tcPr>
            <w:tcW w:w="806" w:type="pct"/>
          </w:tcPr>
          <w:p w:rsidR="007229A0" w:rsidRDefault="007229A0" w:rsidP="008251CE">
            <w:pPr>
              <w:jc w:val="center"/>
              <w:rPr>
                <w:sz w:val="16"/>
              </w:rPr>
            </w:pPr>
            <w:r>
              <w:rPr>
                <w:rFonts w:hint="eastAsia"/>
                <w:sz w:val="16"/>
              </w:rPr>
              <w:t>10000</w:t>
            </w:r>
          </w:p>
        </w:tc>
        <w:tc>
          <w:tcPr>
            <w:tcW w:w="726" w:type="pct"/>
          </w:tcPr>
          <w:p w:rsidR="007229A0" w:rsidRDefault="007229A0" w:rsidP="008251CE">
            <w:pPr>
              <w:jc w:val="center"/>
              <w:rPr>
                <w:sz w:val="16"/>
              </w:rPr>
            </w:pPr>
            <w:r>
              <w:rPr>
                <w:rFonts w:hint="eastAsia"/>
                <w:sz w:val="16"/>
              </w:rPr>
              <w:t>返却</w:t>
            </w:r>
          </w:p>
        </w:tc>
      </w:tr>
      <w:tr w:rsidR="007229A0" w:rsidTr="008251CE">
        <w:tc>
          <w:tcPr>
            <w:tcW w:w="970" w:type="pct"/>
          </w:tcPr>
          <w:p w:rsidR="007229A0" w:rsidRPr="00362BA8" w:rsidRDefault="007229A0" w:rsidP="008251CE">
            <w:pPr>
              <w:jc w:val="center"/>
              <w:rPr>
                <w:sz w:val="16"/>
              </w:rPr>
            </w:pPr>
            <w:r>
              <w:rPr>
                <w:rFonts w:hint="eastAsia"/>
                <w:sz w:val="16"/>
              </w:rPr>
              <w:t>2222222</w:t>
            </w:r>
          </w:p>
        </w:tc>
        <w:tc>
          <w:tcPr>
            <w:tcW w:w="981" w:type="pct"/>
          </w:tcPr>
          <w:p w:rsidR="007229A0" w:rsidRPr="00362BA8" w:rsidRDefault="007229A0" w:rsidP="008251CE">
            <w:pPr>
              <w:jc w:val="center"/>
              <w:rPr>
                <w:sz w:val="16"/>
              </w:rPr>
            </w:pPr>
            <w:r>
              <w:rPr>
                <w:rFonts w:hint="eastAsia"/>
                <w:sz w:val="16"/>
              </w:rPr>
              <w:t>2019/4/1</w:t>
            </w:r>
          </w:p>
        </w:tc>
        <w:tc>
          <w:tcPr>
            <w:tcW w:w="792" w:type="pct"/>
          </w:tcPr>
          <w:p w:rsidR="007229A0" w:rsidRPr="00362BA8" w:rsidRDefault="007229A0" w:rsidP="008251CE">
            <w:pPr>
              <w:jc w:val="center"/>
              <w:rPr>
                <w:sz w:val="16"/>
              </w:rPr>
            </w:pPr>
            <w:r>
              <w:rPr>
                <w:rFonts w:hint="eastAsia"/>
                <w:sz w:val="16"/>
              </w:rPr>
              <w:t>9:00</w:t>
            </w:r>
          </w:p>
        </w:tc>
        <w:tc>
          <w:tcPr>
            <w:tcW w:w="726" w:type="pct"/>
          </w:tcPr>
          <w:p w:rsidR="007229A0" w:rsidRPr="00362BA8" w:rsidRDefault="007229A0" w:rsidP="008251CE">
            <w:pPr>
              <w:jc w:val="center"/>
              <w:rPr>
                <w:sz w:val="16"/>
              </w:rPr>
            </w:pPr>
            <w:r>
              <w:rPr>
                <w:rFonts w:hint="eastAsia"/>
                <w:sz w:val="16"/>
              </w:rPr>
              <w:t>B</w:t>
            </w:r>
          </w:p>
        </w:tc>
        <w:tc>
          <w:tcPr>
            <w:tcW w:w="806" w:type="pct"/>
          </w:tcPr>
          <w:p w:rsidR="007229A0" w:rsidRPr="00362BA8" w:rsidRDefault="007229A0" w:rsidP="008251CE">
            <w:pPr>
              <w:jc w:val="center"/>
              <w:rPr>
                <w:sz w:val="16"/>
              </w:rPr>
            </w:pPr>
            <w:r>
              <w:rPr>
                <w:rFonts w:hint="eastAsia"/>
                <w:sz w:val="16"/>
              </w:rPr>
              <w:t>20000</w:t>
            </w:r>
          </w:p>
        </w:tc>
        <w:tc>
          <w:tcPr>
            <w:tcW w:w="726" w:type="pct"/>
          </w:tcPr>
          <w:p w:rsidR="007229A0" w:rsidRPr="00362BA8" w:rsidRDefault="007229A0" w:rsidP="008251CE">
            <w:pPr>
              <w:jc w:val="center"/>
              <w:rPr>
                <w:sz w:val="16"/>
              </w:rPr>
            </w:pPr>
            <w:r>
              <w:rPr>
                <w:rFonts w:hint="eastAsia"/>
                <w:sz w:val="16"/>
              </w:rPr>
              <w:t>貸出</w:t>
            </w:r>
          </w:p>
        </w:tc>
      </w:tr>
      <w:tr w:rsidR="007229A0" w:rsidTr="008251CE">
        <w:tc>
          <w:tcPr>
            <w:tcW w:w="970" w:type="pct"/>
          </w:tcPr>
          <w:p w:rsidR="007229A0" w:rsidRPr="00362BA8" w:rsidRDefault="007229A0" w:rsidP="008251CE">
            <w:pPr>
              <w:jc w:val="center"/>
              <w:rPr>
                <w:sz w:val="16"/>
              </w:rPr>
            </w:pPr>
            <w:r>
              <w:rPr>
                <w:rFonts w:hint="eastAsia"/>
                <w:sz w:val="16"/>
              </w:rPr>
              <w:t>2222222</w:t>
            </w:r>
          </w:p>
        </w:tc>
        <w:tc>
          <w:tcPr>
            <w:tcW w:w="981" w:type="pct"/>
          </w:tcPr>
          <w:p w:rsidR="007229A0" w:rsidRPr="00362BA8" w:rsidRDefault="007229A0" w:rsidP="008251CE">
            <w:pPr>
              <w:jc w:val="center"/>
              <w:rPr>
                <w:sz w:val="16"/>
              </w:rPr>
            </w:pPr>
            <w:r>
              <w:rPr>
                <w:rFonts w:hint="eastAsia"/>
                <w:sz w:val="16"/>
              </w:rPr>
              <w:t>2019/4/1</w:t>
            </w:r>
          </w:p>
        </w:tc>
        <w:tc>
          <w:tcPr>
            <w:tcW w:w="792" w:type="pct"/>
          </w:tcPr>
          <w:p w:rsidR="007229A0" w:rsidRPr="00362BA8" w:rsidRDefault="007229A0" w:rsidP="008251CE">
            <w:pPr>
              <w:jc w:val="center"/>
              <w:rPr>
                <w:sz w:val="16"/>
              </w:rPr>
            </w:pPr>
            <w:r>
              <w:rPr>
                <w:rFonts w:hint="eastAsia"/>
                <w:sz w:val="16"/>
              </w:rPr>
              <w:t>10:00</w:t>
            </w:r>
          </w:p>
        </w:tc>
        <w:tc>
          <w:tcPr>
            <w:tcW w:w="726" w:type="pct"/>
          </w:tcPr>
          <w:p w:rsidR="007229A0" w:rsidRPr="00362BA8" w:rsidRDefault="007229A0" w:rsidP="008251CE">
            <w:pPr>
              <w:jc w:val="center"/>
              <w:rPr>
                <w:sz w:val="16"/>
              </w:rPr>
            </w:pPr>
            <w:r>
              <w:rPr>
                <w:rFonts w:hint="eastAsia"/>
                <w:sz w:val="16"/>
              </w:rPr>
              <w:t>A</w:t>
            </w:r>
          </w:p>
        </w:tc>
        <w:tc>
          <w:tcPr>
            <w:tcW w:w="806" w:type="pct"/>
          </w:tcPr>
          <w:p w:rsidR="007229A0" w:rsidRPr="00362BA8" w:rsidRDefault="007229A0" w:rsidP="008251CE">
            <w:pPr>
              <w:jc w:val="center"/>
              <w:rPr>
                <w:sz w:val="16"/>
              </w:rPr>
            </w:pPr>
            <w:r>
              <w:rPr>
                <w:rFonts w:hint="eastAsia"/>
                <w:sz w:val="16"/>
              </w:rPr>
              <w:t>10001</w:t>
            </w:r>
          </w:p>
        </w:tc>
        <w:tc>
          <w:tcPr>
            <w:tcW w:w="726" w:type="pct"/>
          </w:tcPr>
          <w:p w:rsidR="007229A0" w:rsidRPr="00362BA8" w:rsidRDefault="007229A0" w:rsidP="008251CE">
            <w:pPr>
              <w:jc w:val="center"/>
              <w:rPr>
                <w:sz w:val="16"/>
              </w:rPr>
            </w:pPr>
            <w:r>
              <w:rPr>
                <w:rFonts w:hint="eastAsia"/>
                <w:sz w:val="16"/>
              </w:rPr>
              <w:t>貸出</w:t>
            </w:r>
          </w:p>
        </w:tc>
      </w:tr>
      <w:tr w:rsidR="007229A0" w:rsidTr="008251CE">
        <w:tc>
          <w:tcPr>
            <w:tcW w:w="970" w:type="pct"/>
          </w:tcPr>
          <w:p w:rsidR="007229A0" w:rsidRPr="00362BA8" w:rsidRDefault="007229A0" w:rsidP="008251CE">
            <w:pPr>
              <w:jc w:val="center"/>
              <w:rPr>
                <w:sz w:val="16"/>
              </w:rPr>
            </w:pPr>
            <w:r>
              <w:rPr>
                <w:rFonts w:hint="eastAsia"/>
                <w:sz w:val="16"/>
              </w:rPr>
              <w:t>2222222</w:t>
            </w:r>
          </w:p>
        </w:tc>
        <w:tc>
          <w:tcPr>
            <w:tcW w:w="981" w:type="pct"/>
          </w:tcPr>
          <w:p w:rsidR="007229A0" w:rsidRPr="00362BA8" w:rsidRDefault="007229A0" w:rsidP="008251CE">
            <w:pPr>
              <w:jc w:val="center"/>
              <w:rPr>
                <w:sz w:val="16"/>
              </w:rPr>
            </w:pPr>
            <w:r>
              <w:rPr>
                <w:rFonts w:hint="eastAsia"/>
                <w:sz w:val="16"/>
              </w:rPr>
              <w:t>2019/4/1</w:t>
            </w:r>
          </w:p>
        </w:tc>
        <w:tc>
          <w:tcPr>
            <w:tcW w:w="792" w:type="pct"/>
          </w:tcPr>
          <w:p w:rsidR="007229A0" w:rsidRPr="00362BA8" w:rsidRDefault="007229A0" w:rsidP="008251CE">
            <w:pPr>
              <w:jc w:val="center"/>
              <w:rPr>
                <w:sz w:val="16"/>
              </w:rPr>
            </w:pPr>
            <w:r>
              <w:rPr>
                <w:rFonts w:hint="eastAsia"/>
                <w:sz w:val="16"/>
              </w:rPr>
              <w:t>11:00</w:t>
            </w:r>
          </w:p>
        </w:tc>
        <w:tc>
          <w:tcPr>
            <w:tcW w:w="726" w:type="pct"/>
          </w:tcPr>
          <w:p w:rsidR="007229A0" w:rsidRPr="00362BA8" w:rsidRDefault="007229A0" w:rsidP="008251CE">
            <w:pPr>
              <w:jc w:val="center"/>
              <w:rPr>
                <w:sz w:val="16"/>
              </w:rPr>
            </w:pPr>
            <w:r>
              <w:rPr>
                <w:rFonts w:hint="eastAsia"/>
                <w:sz w:val="16"/>
              </w:rPr>
              <w:t>B</w:t>
            </w:r>
          </w:p>
        </w:tc>
        <w:tc>
          <w:tcPr>
            <w:tcW w:w="806" w:type="pct"/>
          </w:tcPr>
          <w:p w:rsidR="007229A0" w:rsidRPr="00362BA8" w:rsidRDefault="007229A0" w:rsidP="008251CE">
            <w:pPr>
              <w:jc w:val="center"/>
              <w:rPr>
                <w:sz w:val="16"/>
              </w:rPr>
            </w:pPr>
            <w:r>
              <w:rPr>
                <w:rFonts w:hint="eastAsia"/>
                <w:sz w:val="16"/>
              </w:rPr>
              <w:t>20000</w:t>
            </w:r>
          </w:p>
        </w:tc>
        <w:tc>
          <w:tcPr>
            <w:tcW w:w="726" w:type="pct"/>
          </w:tcPr>
          <w:p w:rsidR="007229A0" w:rsidRPr="00362BA8" w:rsidRDefault="007229A0" w:rsidP="008251CE">
            <w:pPr>
              <w:jc w:val="center"/>
              <w:rPr>
                <w:sz w:val="16"/>
              </w:rPr>
            </w:pPr>
            <w:r>
              <w:rPr>
                <w:rFonts w:hint="eastAsia"/>
                <w:sz w:val="16"/>
              </w:rPr>
              <w:t>返却</w:t>
            </w:r>
          </w:p>
        </w:tc>
      </w:tr>
    </w:tbl>
    <w:p w:rsidR="007229A0" w:rsidRPr="007229A0" w:rsidRDefault="007229A0" w:rsidP="007229A0">
      <w:pPr>
        <w:pStyle w:val="a6"/>
        <w:ind w:firstLine="180"/>
      </w:pPr>
    </w:p>
    <w:p w:rsidR="00772DC1" w:rsidRDefault="004615C1" w:rsidP="004615C1">
      <w:pPr>
        <w:pStyle w:val="2"/>
      </w:pPr>
      <w:r>
        <w:rPr>
          <w:rFonts w:hint="eastAsia"/>
        </w:rPr>
        <w:t>書籍の関連を正確にするための月末処理</w:t>
      </w:r>
    </w:p>
    <w:p w:rsidR="00167585" w:rsidRDefault="005D166F" w:rsidP="00097DA3">
      <w:pPr>
        <w:pStyle w:val="a6"/>
        <w:ind w:firstLine="180"/>
      </w:pPr>
      <w:r>
        <w:fldChar w:fldCharType="begin"/>
      </w:r>
      <w:r>
        <w:instrText xml:space="preserve"> </w:instrText>
      </w:r>
      <w:r>
        <w:rPr>
          <w:rFonts w:hint="eastAsia"/>
        </w:rPr>
        <w:instrText>REF _Ref30409791 \r \h</w:instrText>
      </w:r>
      <w:r>
        <w:instrText xml:space="preserve"> </w:instrText>
      </w:r>
      <w:r>
        <w:fldChar w:fldCharType="separate"/>
      </w:r>
      <w:r w:rsidR="00FC5C00">
        <w:rPr>
          <w:rFonts w:hint="eastAsia"/>
        </w:rPr>
        <w:t>表</w:t>
      </w:r>
      <w:r w:rsidR="00FC5C00">
        <w:rPr>
          <w:rFonts w:hint="eastAsia"/>
        </w:rPr>
        <w:t>2</w:t>
      </w:r>
      <w:r>
        <w:fldChar w:fldCharType="end"/>
      </w:r>
      <w:r w:rsidR="00AF26BD">
        <w:rPr>
          <w:rFonts w:hint="eastAsia"/>
        </w:rPr>
        <w:t>に</w:t>
      </w:r>
      <w:r w:rsidR="00BD6F91">
        <w:rPr>
          <w:rFonts w:hint="eastAsia"/>
        </w:rPr>
        <w:t>，</w:t>
      </w:r>
      <w:r w:rsidR="00BD6F91">
        <w:fldChar w:fldCharType="begin"/>
      </w:r>
      <w:r w:rsidR="00BD6F91">
        <w:instrText xml:space="preserve"> </w:instrText>
      </w:r>
      <w:r w:rsidR="00BD6F91">
        <w:rPr>
          <w:rFonts w:hint="eastAsia"/>
        </w:rPr>
        <w:instrText>REF _Ref30494990 \r \h</w:instrText>
      </w:r>
      <w:r w:rsidR="00BD6F91">
        <w:instrText xml:space="preserve"> </w:instrText>
      </w:r>
      <w:r w:rsidR="00BD6F91">
        <w:fldChar w:fldCharType="separate"/>
      </w:r>
      <w:r w:rsidR="00FC5C00">
        <w:rPr>
          <w:rFonts w:hint="eastAsia"/>
        </w:rPr>
        <w:t>表</w:t>
      </w:r>
      <w:r w:rsidR="00FC5C00">
        <w:rPr>
          <w:rFonts w:hint="eastAsia"/>
        </w:rPr>
        <w:t>1</w:t>
      </w:r>
      <w:r w:rsidR="00BD6F91">
        <w:fldChar w:fldCharType="end"/>
      </w:r>
      <w:r w:rsidR="00097DA3">
        <w:rPr>
          <w:rFonts w:hint="eastAsia"/>
        </w:rPr>
        <w:t>を</w:t>
      </w:r>
      <w:r w:rsidR="003E28D5">
        <w:rPr>
          <w:rFonts w:hint="eastAsia"/>
        </w:rPr>
        <w:t>用いた</w:t>
      </w:r>
      <w:r w:rsidR="00974814">
        <w:rPr>
          <w:rFonts w:hint="eastAsia"/>
        </w:rPr>
        <w:t>従来手法</w:t>
      </w:r>
      <w:r w:rsidR="00097DA3">
        <w:rPr>
          <w:rFonts w:hint="eastAsia"/>
        </w:rPr>
        <w:t>の</w:t>
      </w:r>
      <w:r w:rsidR="00924E04">
        <w:rPr>
          <w:rFonts w:hint="eastAsia"/>
        </w:rPr>
        <w:t>書籍利用統計を示す</w:t>
      </w:r>
      <w:r w:rsidR="00F6369A">
        <w:rPr>
          <w:rFonts w:hint="eastAsia"/>
        </w:rPr>
        <w:t>．</w:t>
      </w:r>
    </w:p>
    <w:p w:rsidR="00987DAE" w:rsidRDefault="002017D8" w:rsidP="003E705D">
      <w:pPr>
        <w:pStyle w:val="a4"/>
        <w:spacing w:before="122"/>
      </w:pPr>
      <w:bookmarkStart w:id="3" w:name="_Ref30409791"/>
      <w:r>
        <w:rPr>
          <w:rFonts w:hint="eastAsia"/>
        </w:rPr>
        <w:t>従来手法</w:t>
      </w:r>
      <w:r w:rsidR="00452ACC">
        <w:rPr>
          <w:rFonts w:hint="eastAsia"/>
        </w:rPr>
        <w:t>を</w:t>
      </w:r>
      <w:r>
        <w:rPr>
          <w:rFonts w:hint="eastAsia"/>
        </w:rPr>
        <w:t>用いた</w:t>
      </w:r>
      <w:r w:rsidR="003D5A09">
        <w:rPr>
          <w:rFonts w:hint="eastAsia"/>
        </w:rPr>
        <w:t>書籍</w:t>
      </w:r>
      <w:r w:rsidR="00307324">
        <w:rPr>
          <w:rFonts w:hint="eastAsia"/>
        </w:rPr>
        <w:t>利用統計</w:t>
      </w:r>
      <w:bookmarkEnd w:id="3"/>
    </w:p>
    <w:p w:rsidR="003E705D" w:rsidRDefault="002622F4" w:rsidP="002622F4">
      <w:pPr>
        <w:pStyle w:val="TableCaption"/>
      </w:pPr>
      <w:r w:rsidRPr="002622F4">
        <w:t>Book usage statis</w:t>
      </w:r>
      <w:r w:rsidR="00AA5ED4">
        <w:t>tics using conventional method</w:t>
      </w:r>
    </w:p>
    <w:tbl>
      <w:tblPr>
        <w:tblStyle w:val="aa"/>
        <w:tblW w:w="5000" w:type="pct"/>
        <w:tblLook w:val="04A0" w:firstRow="1" w:lastRow="0" w:firstColumn="1" w:lastColumn="0" w:noHBand="0" w:noVBand="1"/>
      </w:tblPr>
      <w:tblGrid>
        <w:gridCol w:w="669"/>
        <w:gridCol w:w="978"/>
        <w:gridCol w:w="978"/>
        <w:gridCol w:w="978"/>
        <w:gridCol w:w="978"/>
      </w:tblGrid>
      <w:tr w:rsidR="00C3076F" w:rsidTr="00C3076F">
        <w:tc>
          <w:tcPr>
            <w:tcW w:w="730" w:type="pct"/>
            <w:tcBorders>
              <w:bottom w:val="single" w:sz="4" w:space="0" w:color="auto"/>
              <w:right w:val="single" w:sz="4" w:space="0" w:color="auto"/>
            </w:tcBorders>
          </w:tcPr>
          <w:p w:rsidR="00C3076F" w:rsidRPr="00A23B77" w:rsidRDefault="00C3076F" w:rsidP="00E242EA">
            <w:pPr>
              <w:jc w:val="center"/>
              <w:rPr>
                <w:b/>
                <w:sz w:val="16"/>
              </w:rPr>
            </w:pPr>
            <w:r w:rsidRPr="00A23B77">
              <w:rPr>
                <w:rFonts w:hint="eastAsia"/>
                <w:b/>
                <w:sz w:val="16"/>
              </w:rPr>
              <w:t>書籍</w:t>
            </w:r>
          </w:p>
        </w:tc>
        <w:tc>
          <w:tcPr>
            <w:tcW w:w="1067" w:type="pct"/>
            <w:tcBorders>
              <w:left w:val="single" w:sz="4" w:space="0" w:color="auto"/>
              <w:bottom w:val="single" w:sz="4" w:space="0" w:color="auto"/>
              <w:right w:val="double" w:sz="4" w:space="0" w:color="auto"/>
            </w:tcBorders>
          </w:tcPr>
          <w:p w:rsidR="00C3076F" w:rsidRPr="00A23B77" w:rsidRDefault="00C3076F" w:rsidP="00E242EA">
            <w:pPr>
              <w:jc w:val="center"/>
              <w:rPr>
                <w:b/>
                <w:sz w:val="16"/>
              </w:rPr>
            </w:pPr>
            <w:r w:rsidRPr="00A23B77">
              <w:rPr>
                <w:rFonts w:hint="eastAsia"/>
                <w:b/>
                <w:sz w:val="16"/>
              </w:rPr>
              <w:t>貸出期間</w:t>
            </w:r>
          </w:p>
        </w:tc>
        <w:tc>
          <w:tcPr>
            <w:tcW w:w="1067" w:type="pct"/>
            <w:tcBorders>
              <w:left w:val="double" w:sz="4" w:space="0" w:color="auto"/>
              <w:bottom w:val="single" w:sz="4" w:space="0" w:color="auto"/>
              <w:right w:val="single" w:sz="4" w:space="0" w:color="auto"/>
            </w:tcBorders>
          </w:tcPr>
          <w:p w:rsidR="00C3076F" w:rsidRPr="00A23B77" w:rsidRDefault="00C3076F" w:rsidP="00E242EA">
            <w:pPr>
              <w:jc w:val="center"/>
              <w:rPr>
                <w:b/>
                <w:sz w:val="16"/>
              </w:rPr>
            </w:pPr>
            <w:r>
              <w:rPr>
                <w:rFonts w:hint="eastAsia"/>
                <w:b/>
                <w:sz w:val="16"/>
              </w:rPr>
              <w:t>書籍</w:t>
            </w:r>
            <w:r>
              <w:rPr>
                <w:rFonts w:hint="eastAsia"/>
                <w:b/>
                <w:sz w:val="16"/>
              </w:rPr>
              <w:t>1</w:t>
            </w:r>
          </w:p>
        </w:tc>
        <w:tc>
          <w:tcPr>
            <w:tcW w:w="1067" w:type="pct"/>
            <w:tcBorders>
              <w:left w:val="single" w:sz="4" w:space="0" w:color="auto"/>
              <w:bottom w:val="single" w:sz="4" w:space="0" w:color="auto"/>
              <w:right w:val="single" w:sz="4" w:space="0" w:color="auto"/>
            </w:tcBorders>
          </w:tcPr>
          <w:p w:rsidR="00C3076F" w:rsidRPr="00A23B77" w:rsidRDefault="00C3076F" w:rsidP="00E242EA">
            <w:pPr>
              <w:jc w:val="center"/>
              <w:rPr>
                <w:b/>
                <w:sz w:val="16"/>
              </w:rPr>
            </w:pPr>
            <w:r>
              <w:rPr>
                <w:rFonts w:hint="eastAsia"/>
                <w:b/>
                <w:sz w:val="16"/>
              </w:rPr>
              <w:t>書籍</w:t>
            </w:r>
            <w:r>
              <w:rPr>
                <w:rFonts w:hint="eastAsia"/>
                <w:b/>
                <w:sz w:val="16"/>
              </w:rPr>
              <w:t>2</w:t>
            </w:r>
          </w:p>
        </w:tc>
        <w:tc>
          <w:tcPr>
            <w:tcW w:w="1067" w:type="pct"/>
            <w:tcBorders>
              <w:left w:val="single" w:sz="4" w:space="0" w:color="auto"/>
              <w:bottom w:val="single" w:sz="4" w:space="0" w:color="auto"/>
            </w:tcBorders>
          </w:tcPr>
          <w:p w:rsidR="00C3076F" w:rsidRPr="00A23B77" w:rsidRDefault="00C3076F" w:rsidP="00E242EA">
            <w:pPr>
              <w:jc w:val="center"/>
              <w:rPr>
                <w:b/>
                <w:sz w:val="16"/>
              </w:rPr>
            </w:pPr>
            <w:r>
              <w:rPr>
                <w:rFonts w:hint="eastAsia"/>
                <w:b/>
                <w:sz w:val="16"/>
              </w:rPr>
              <w:t>貸出期間</w:t>
            </w:r>
          </w:p>
        </w:tc>
      </w:tr>
      <w:tr w:rsidR="00C3076F" w:rsidTr="00C3076F">
        <w:tc>
          <w:tcPr>
            <w:tcW w:w="730" w:type="pct"/>
            <w:tcBorders>
              <w:top w:val="single" w:sz="4" w:space="0" w:color="auto"/>
            </w:tcBorders>
          </w:tcPr>
          <w:p w:rsidR="00C3076F" w:rsidRPr="00A23B77" w:rsidRDefault="00C3076F" w:rsidP="003E705D">
            <w:pPr>
              <w:rPr>
                <w:sz w:val="16"/>
              </w:rPr>
            </w:pPr>
            <w:r w:rsidRPr="00A23B77">
              <w:rPr>
                <w:rFonts w:hint="eastAsia"/>
                <w:sz w:val="16"/>
              </w:rPr>
              <w:t>A</w:t>
            </w:r>
          </w:p>
        </w:tc>
        <w:tc>
          <w:tcPr>
            <w:tcW w:w="1067" w:type="pct"/>
            <w:tcBorders>
              <w:top w:val="single" w:sz="4" w:space="0" w:color="auto"/>
              <w:right w:val="double" w:sz="4" w:space="0" w:color="auto"/>
            </w:tcBorders>
          </w:tcPr>
          <w:p w:rsidR="00C3076F" w:rsidRPr="00A23B77" w:rsidRDefault="00C3076F" w:rsidP="003E705D">
            <w:pPr>
              <w:rPr>
                <w:sz w:val="16"/>
              </w:rPr>
            </w:pPr>
            <w:r w:rsidRPr="00A23B77">
              <w:rPr>
                <w:rFonts w:hint="eastAsia"/>
                <w:sz w:val="16"/>
              </w:rPr>
              <w:t>2:30</w:t>
            </w:r>
            <w:r w:rsidRPr="00A23B77">
              <w:rPr>
                <w:sz w:val="16"/>
              </w:rPr>
              <w:t>:00</w:t>
            </w:r>
          </w:p>
        </w:tc>
        <w:tc>
          <w:tcPr>
            <w:tcW w:w="1067" w:type="pct"/>
            <w:tcBorders>
              <w:top w:val="single" w:sz="4" w:space="0" w:color="auto"/>
              <w:left w:val="double" w:sz="4" w:space="0" w:color="auto"/>
              <w:bottom w:val="single" w:sz="4" w:space="0" w:color="auto"/>
              <w:right w:val="single" w:sz="4" w:space="0" w:color="auto"/>
            </w:tcBorders>
          </w:tcPr>
          <w:p w:rsidR="00C3076F" w:rsidRPr="00A23B77" w:rsidRDefault="00C3076F" w:rsidP="003E705D">
            <w:pPr>
              <w:rPr>
                <w:sz w:val="16"/>
              </w:rPr>
            </w:pPr>
            <w:r>
              <w:rPr>
                <w:rFonts w:hint="eastAsia"/>
                <w:sz w:val="16"/>
              </w:rPr>
              <w:t>A</w:t>
            </w:r>
          </w:p>
        </w:tc>
        <w:tc>
          <w:tcPr>
            <w:tcW w:w="1067" w:type="pct"/>
            <w:tcBorders>
              <w:top w:val="single" w:sz="4" w:space="0" w:color="auto"/>
              <w:left w:val="single" w:sz="4" w:space="0" w:color="auto"/>
              <w:bottom w:val="single" w:sz="4" w:space="0" w:color="auto"/>
              <w:right w:val="single" w:sz="4" w:space="0" w:color="auto"/>
            </w:tcBorders>
          </w:tcPr>
          <w:p w:rsidR="00C3076F" w:rsidRPr="00A23B77" w:rsidRDefault="00C3076F" w:rsidP="003E705D">
            <w:pPr>
              <w:rPr>
                <w:sz w:val="16"/>
              </w:rPr>
            </w:pPr>
            <w:r>
              <w:rPr>
                <w:rFonts w:hint="eastAsia"/>
                <w:sz w:val="16"/>
              </w:rPr>
              <w:t>B</w:t>
            </w:r>
          </w:p>
        </w:tc>
        <w:tc>
          <w:tcPr>
            <w:tcW w:w="1067" w:type="pct"/>
            <w:tcBorders>
              <w:top w:val="single" w:sz="4" w:space="0" w:color="auto"/>
              <w:left w:val="single" w:sz="4" w:space="0" w:color="auto"/>
              <w:bottom w:val="single" w:sz="4" w:space="0" w:color="auto"/>
            </w:tcBorders>
          </w:tcPr>
          <w:p w:rsidR="00C3076F" w:rsidRPr="00A23B77" w:rsidRDefault="00C3076F" w:rsidP="003E705D">
            <w:pPr>
              <w:rPr>
                <w:sz w:val="16"/>
              </w:rPr>
            </w:pPr>
            <w:r>
              <w:rPr>
                <w:rFonts w:hint="eastAsia"/>
                <w:sz w:val="16"/>
              </w:rPr>
              <w:t>1:00:00</w:t>
            </w:r>
          </w:p>
        </w:tc>
      </w:tr>
      <w:tr w:rsidR="00C3076F" w:rsidTr="00CE6A27">
        <w:tc>
          <w:tcPr>
            <w:tcW w:w="730" w:type="pct"/>
          </w:tcPr>
          <w:p w:rsidR="00C3076F" w:rsidRPr="00A23B77" w:rsidRDefault="00C3076F" w:rsidP="003E705D">
            <w:pPr>
              <w:rPr>
                <w:sz w:val="16"/>
              </w:rPr>
            </w:pPr>
            <w:r w:rsidRPr="00A23B77">
              <w:rPr>
                <w:rFonts w:hint="eastAsia"/>
                <w:sz w:val="16"/>
              </w:rPr>
              <w:t>B</w:t>
            </w:r>
          </w:p>
        </w:tc>
        <w:tc>
          <w:tcPr>
            <w:tcW w:w="1067" w:type="pct"/>
            <w:tcBorders>
              <w:right w:val="double" w:sz="4" w:space="0" w:color="auto"/>
            </w:tcBorders>
          </w:tcPr>
          <w:p w:rsidR="00C3076F" w:rsidRPr="00A23B77" w:rsidRDefault="00C3076F" w:rsidP="003E705D">
            <w:pPr>
              <w:rPr>
                <w:sz w:val="16"/>
              </w:rPr>
            </w:pPr>
            <w:r w:rsidRPr="00A23B77">
              <w:rPr>
                <w:rFonts w:hint="eastAsia"/>
                <w:sz w:val="16"/>
              </w:rPr>
              <w:t>2:00:00</w:t>
            </w:r>
          </w:p>
        </w:tc>
        <w:tc>
          <w:tcPr>
            <w:tcW w:w="1067" w:type="pct"/>
            <w:tcBorders>
              <w:left w:val="double" w:sz="4" w:space="0" w:color="auto"/>
              <w:bottom w:val="nil"/>
              <w:right w:val="nil"/>
            </w:tcBorders>
          </w:tcPr>
          <w:p w:rsidR="00C3076F" w:rsidRPr="00A23B77" w:rsidRDefault="00C3076F" w:rsidP="003E705D">
            <w:pPr>
              <w:rPr>
                <w:sz w:val="16"/>
              </w:rPr>
            </w:pPr>
          </w:p>
        </w:tc>
        <w:tc>
          <w:tcPr>
            <w:tcW w:w="1067" w:type="pct"/>
            <w:tcBorders>
              <w:left w:val="nil"/>
              <w:bottom w:val="nil"/>
              <w:right w:val="nil"/>
            </w:tcBorders>
          </w:tcPr>
          <w:p w:rsidR="00C3076F" w:rsidRPr="00A23B77" w:rsidRDefault="00C3076F" w:rsidP="003E705D">
            <w:pPr>
              <w:rPr>
                <w:sz w:val="16"/>
              </w:rPr>
            </w:pPr>
          </w:p>
        </w:tc>
        <w:tc>
          <w:tcPr>
            <w:tcW w:w="1067" w:type="pct"/>
            <w:tcBorders>
              <w:left w:val="nil"/>
              <w:bottom w:val="nil"/>
              <w:right w:val="nil"/>
            </w:tcBorders>
          </w:tcPr>
          <w:p w:rsidR="00C3076F" w:rsidRPr="00A23B77" w:rsidRDefault="00C3076F" w:rsidP="003E705D">
            <w:pPr>
              <w:rPr>
                <w:sz w:val="16"/>
              </w:rPr>
            </w:pPr>
          </w:p>
        </w:tc>
      </w:tr>
    </w:tbl>
    <w:p w:rsidR="00BA2AAF" w:rsidRDefault="00BA2AAF" w:rsidP="004547B8"/>
    <w:p w:rsidR="00814932" w:rsidRDefault="00F3285D" w:rsidP="004615C1">
      <w:pPr>
        <w:pStyle w:val="a6"/>
        <w:ind w:firstLine="180"/>
      </w:pPr>
      <w:r>
        <w:fldChar w:fldCharType="begin"/>
      </w:r>
      <w:r>
        <w:instrText xml:space="preserve"> </w:instrText>
      </w:r>
      <w:r>
        <w:rPr>
          <w:rFonts w:hint="eastAsia"/>
        </w:rPr>
        <w:instrText>REF _Ref30409815 \r \h</w:instrText>
      </w:r>
      <w:r>
        <w:instrText xml:space="preserve"> </w:instrText>
      </w:r>
      <w:r>
        <w:fldChar w:fldCharType="separate"/>
      </w:r>
      <w:r w:rsidR="00FC5C00">
        <w:rPr>
          <w:rFonts w:hint="eastAsia"/>
        </w:rPr>
        <w:t>表</w:t>
      </w:r>
      <w:r w:rsidR="00FC5C00">
        <w:rPr>
          <w:rFonts w:hint="eastAsia"/>
        </w:rPr>
        <w:t>3</w:t>
      </w:r>
      <w:r>
        <w:fldChar w:fldCharType="end"/>
      </w:r>
      <w:r w:rsidR="00205B71">
        <w:rPr>
          <w:rFonts w:hint="eastAsia"/>
        </w:rPr>
        <w:t>に</w:t>
      </w:r>
      <w:r w:rsidR="00CD014E">
        <w:rPr>
          <w:rFonts w:hint="eastAsia"/>
        </w:rPr>
        <w:t>，</w:t>
      </w:r>
      <w:r w:rsidR="00BD6F91">
        <w:fldChar w:fldCharType="begin"/>
      </w:r>
      <w:r w:rsidR="00BD6F91">
        <w:instrText xml:space="preserve"> </w:instrText>
      </w:r>
      <w:r w:rsidR="00BD6F91">
        <w:rPr>
          <w:rFonts w:hint="eastAsia"/>
        </w:rPr>
        <w:instrText>REF _Ref30494990 \r \h</w:instrText>
      </w:r>
      <w:r w:rsidR="00BD6F91">
        <w:instrText xml:space="preserve"> </w:instrText>
      </w:r>
      <w:r w:rsidR="00BD6F91">
        <w:fldChar w:fldCharType="separate"/>
      </w:r>
      <w:r w:rsidR="00FC5C00">
        <w:rPr>
          <w:rFonts w:hint="eastAsia"/>
        </w:rPr>
        <w:t>表</w:t>
      </w:r>
      <w:r w:rsidR="00FC5C00">
        <w:rPr>
          <w:rFonts w:hint="eastAsia"/>
        </w:rPr>
        <w:t>1</w:t>
      </w:r>
      <w:r w:rsidR="00BD6F91">
        <w:fldChar w:fldCharType="end"/>
      </w:r>
      <w:r w:rsidR="00922F38">
        <w:rPr>
          <w:rFonts w:hint="eastAsia"/>
        </w:rPr>
        <w:t>を</w:t>
      </w:r>
      <w:r w:rsidR="00796FB1">
        <w:rPr>
          <w:rFonts w:hint="eastAsia"/>
        </w:rPr>
        <w:t>用いた</w:t>
      </w:r>
      <w:r w:rsidR="00205B71">
        <w:rPr>
          <w:rFonts w:hint="eastAsia"/>
        </w:rPr>
        <w:t>今回の手法</w:t>
      </w:r>
      <w:r w:rsidR="00372A02">
        <w:rPr>
          <w:rFonts w:hint="eastAsia"/>
        </w:rPr>
        <w:t>の</w:t>
      </w:r>
      <w:r w:rsidR="00205B71">
        <w:rPr>
          <w:rFonts w:hint="eastAsia"/>
        </w:rPr>
        <w:t>書籍利用統計を示す．</w:t>
      </w:r>
    </w:p>
    <w:p w:rsidR="001944BB" w:rsidRDefault="00A36FF0" w:rsidP="002A6E1E">
      <w:pPr>
        <w:pStyle w:val="a4"/>
        <w:spacing w:before="122"/>
      </w:pPr>
      <w:bookmarkStart w:id="4" w:name="_Ref30409815"/>
      <w:r>
        <w:rPr>
          <w:rFonts w:hint="eastAsia"/>
        </w:rPr>
        <w:t>今回の手法を用いた</w:t>
      </w:r>
      <w:r w:rsidR="00CD00DB">
        <w:rPr>
          <w:rFonts w:hint="eastAsia"/>
        </w:rPr>
        <w:t>書籍</w:t>
      </w:r>
      <w:r w:rsidR="00843AA6">
        <w:rPr>
          <w:rFonts w:hint="eastAsia"/>
        </w:rPr>
        <w:t>利用統計</w:t>
      </w:r>
      <w:bookmarkEnd w:id="4"/>
    </w:p>
    <w:p w:rsidR="002A6E1E" w:rsidRDefault="002916F3" w:rsidP="002916F3">
      <w:pPr>
        <w:pStyle w:val="TableCaption"/>
      </w:pPr>
      <w:r w:rsidRPr="002916F3">
        <w:t>Book usa</w:t>
      </w:r>
      <w:r>
        <w:t>ge statistics using this method</w:t>
      </w:r>
    </w:p>
    <w:tbl>
      <w:tblPr>
        <w:tblStyle w:val="aa"/>
        <w:tblW w:w="5000" w:type="pct"/>
        <w:tblLook w:val="04A0" w:firstRow="1" w:lastRow="0" w:firstColumn="1" w:lastColumn="0" w:noHBand="0" w:noVBand="1"/>
      </w:tblPr>
      <w:tblGrid>
        <w:gridCol w:w="669"/>
        <w:gridCol w:w="978"/>
        <w:gridCol w:w="978"/>
        <w:gridCol w:w="978"/>
        <w:gridCol w:w="978"/>
      </w:tblGrid>
      <w:tr w:rsidR="00293910" w:rsidTr="00293910">
        <w:tc>
          <w:tcPr>
            <w:tcW w:w="730" w:type="pct"/>
          </w:tcPr>
          <w:p w:rsidR="00293910" w:rsidRPr="00A23B77" w:rsidRDefault="00293910" w:rsidP="00A23B77">
            <w:pPr>
              <w:jc w:val="center"/>
              <w:rPr>
                <w:b/>
                <w:sz w:val="16"/>
              </w:rPr>
            </w:pPr>
            <w:r w:rsidRPr="00A23B77">
              <w:rPr>
                <w:rFonts w:hint="eastAsia"/>
                <w:b/>
                <w:sz w:val="16"/>
              </w:rPr>
              <w:t>書籍</w:t>
            </w:r>
          </w:p>
        </w:tc>
        <w:tc>
          <w:tcPr>
            <w:tcW w:w="1067" w:type="pct"/>
            <w:tcBorders>
              <w:right w:val="double" w:sz="4" w:space="0" w:color="auto"/>
            </w:tcBorders>
          </w:tcPr>
          <w:p w:rsidR="00293910" w:rsidRPr="00A23B77" w:rsidRDefault="00293910" w:rsidP="00A23B77">
            <w:pPr>
              <w:jc w:val="center"/>
              <w:rPr>
                <w:b/>
                <w:sz w:val="16"/>
              </w:rPr>
            </w:pPr>
            <w:r w:rsidRPr="00A23B77">
              <w:rPr>
                <w:rFonts w:hint="eastAsia"/>
                <w:b/>
                <w:sz w:val="16"/>
              </w:rPr>
              <w:t>貸出期間</w:t>
            </w:r>
          </w:p>
        </w:tc>
        <w:tc>
          <w:tcPr>
            <w:tcW w:w="1067" w:type="pct"/>
            <w:tcBorders>
              <w:left w:val="double" w:sz="4" w:space="0" w:color="auto"/>
            </w:tcBorders>
          </w:tcPr>
          <w:p w:rsidR="00293910" w:rsidRPr="00A23B77" w:rsidRDefault="00293910" w:rsidP="00A23B77">
            <w:pPr>
              <w:jc w:val="center"/>
              <w:rPr>
                <w:b/>
                <w:sz w:val="16"/>
              </w:rPr>
            </w:pPr>
            <w:r>
              <w:rPr>
                <w:rFonts w:hint="eastAsia"/>
                <w:b/>
                <w:sz w:val="16"/>
              </w:rPr>
              <w:t>書籍</w:t>
            </w:r>
            <w:r>
              <w:rPr>
                <w:rFonts w:hint="eastAsia"/>
                <w:b/>
                <w:sz w:val="16"/>
              </w:rPr>
              <w:t>1</w:t>
            </w:r>
          </w:p>
        </w:tc>
        <w:tc>
          <w:tcPr>
            <w:tcW w:w="1067" w:type="pct"/>
          </w:tcPr>
          <w:p w:rsidR="00293910" w:rsidRPr="00A23B77" w:rsidRDefault="00293910" w:rsidP="00A23B77">
            <w:pPr>
              <w:jc w:val="center"/>
              <w:rPr>
                <w:b/>
                <w:sz w:val="16"/>
              </w:rPr>
            </w:pPr>
            <w:r>
              <w:rPr>
                <w:rFonts w:hint="eastAsia"/>
                <w:b/>
                <w:sz w:val="16"/>
              </w:rPr>
              <w:t>書籍</w:t>
            </w:r>
            <w:r>
              <w:rPr>
                <w:rFonts w:hint="eastAsia"/>
                <w:b/>
                <w:sz w:val="16"/>
              </w:rPr>
              <w:t>2</w:t>
            </w:r>
          </w:p>
        </w:tc>
        <w:tc>
          <w:tcPr>
            <w:tcW w:w="1067" w:type="pct"/>
          </w:tcPr>
          <w:p w:rsidR="00293910" w:rsidRPr="00A23B77" w:rsidRDefault="00293910" w:rsidP="00A23B77">
            <w:pPr>
              <w:jc w:val="center"/>
              <w:rPr>
                <w:b/>
                <w:sz w:val="16"/>
              </w:rPr>
            </w:pPr>
            <w:r>
              <w:rPr>
                <w:rFonts w:hint="eastAsia"/>
                <w:b/>
                <w:sz w:val="16"/>
              </w:rPr>
              <w:t>貸出期間</w:t>
            </w:r>
          </w:p>
        </w:tc>
      </w:tr>
      <w:tr w:rsidR="00293910" w:rsidTr="00293910">
        <w:tc>
          <w:tcPr>
            <w:tcW w:w="730" w:type="pct"/>
          </w:tcPr>
          <w:p w:rsidR="00293910" w:rsidRPr="00A23B77" w:rsidRDefault="00293910" w:rsidP="002A6E1E">
            <w:pPr>
              <w:rPr>
                <w:sz w:val="16"/>
              </w:rPr>
            </w:pPr>
            <w:r w:rsidRPr="00A23B77">
              <w:rPr>
                <w:rFonts w:hint="eastAsia"/>
                <w:sz w:val="16"/>
              </w:rPr>
              <w:t>A</w:t>
            </w:r>
          </w:p>
        </w:tc>
        <w:tc>
          <w:tcPr>
            <w:tcW w:w="1067" w:type="pct"/>
            <w:tcBorders>
              <w:right w:val="double" w:sz="4" w:space="0" w:color="auto"/>
            </w:tcBorders>
          </w:tcPr>
          <w:p w:rsidR="00293910" w:rsidRPr="00A23B77" w:rsidRDefault="00293910" w:rsidP="002A6E1E">
            <w:pPr>
              <w:rPr>
                <w:sz w:val="16"/>
              </w:rPr>
            </w:pPr>
            <w:r w:rsidRPr="00A23B77">
              <w:rPr>
                <w:rFonts w:hint="eastAsia"/>
                <w:sz w:val="16"/>
              </w:rPr>
              <w:t>3:30:00</w:t>
            </w:r>
          </w:p>
        </w:tc>
        <w:tc>
          <w:tcPr>
            <w:tcW w:w="1067" w:type="pct"/>
            <w:tcBorders>
              <w:left w:val="double" w:sz="4" w:space="0" w:color="auto"/>
            </w:tcBorders>
          </w:tcPr>
          <w:p w:rsidR="00293910" w:rsidRPr="00A23B77" w:rsidRDefault="00293910" w:rsidP="002A6E1E">
            <w:pPr>
              <w:rPr>
                <w:sz w:val="16"/>
              </w:rPr>
            </w:pPr>
            <w:r>
              <w:rPr>
                <w:rFonts w:hint="eastAsia"/>
                <w:sz w:val="16"/>
              </w:rPr>
              <w:t>A</w:t>
            </w:r>
          </w:p>
        </w:tc>
        <w:tc>
          <w:tcPr>
            <w:tcW w:w="1067" w:type="pct"/>
          </w:tcPr>
          <w:p w:rsidR="00293910" w:rsidRPr="00A23B77" w:rsidRDefault="00293910" w:rsidP="002A6E1E">
            <w:pPr>
              <w:rPr>
                <w:sz w:val="16"/>
              </w:rPr>
            </w:pPr>
            <w:r>
              <w:rPr>
                <w:rFonts w:hint="eastAsia"/>
                <w:sz w:val="16"/>
              </w:rPr>
              <w:t>B</w:t>
            </w:r>
          </w:p>
        </w:tc>
        <w:tc>
          <w:tcPr>
            <w:tcW w:w="1067" w:type="pct"/>
          </w:tcPr>
          <w:p w:rsidR="00293910" w:rsidRPr="00A23B77" w:rsidRDefault="00293910" w:rsidP="002A6E1E">
            <w:pPr>
              <w:rPr>
                <w:sz w:val="16"/>
              </w:rPr>
            </w:pPr>
            <w:r>
              <w:rPr>
                <w:rFonts w:hint="eastAsia"/>
                <w:sz w:val="16"/>
              </w:rPr>
              <w:t>1:00:00</w:t>
            </w:r>
          </w:p>
        </w:tc>
      </w:tr>
      <w:tr w:rsidR="00293910" w:rsidTr="00293910">
        <w:tc>
          <w:tcPr>
            <w:tcW w:w="730" w:type="pct"/>
          </w:tcPr>
          <w:p w:rsidR="00293910" w:rsidRPr="00A23B77" w:rsidRDefault="00293910" w:rsidP="002A6E1E">
            <w:pPr>
              <w:rPr>
                <w:sz w:val="16"/>
              </w:rPr>
            </w:pPr>
            <w:r w:rsidRPr="00A23B77">
              <w:rPr>
                <w:rFonts w:hint="eastAsia"/>
                <w:sz w:val="16"/>
              </w:rPr>
              <w:t>B</w:t>
            </w:r>
          </w:p>
        </w:tc>
        <w:tc>
          <w:tcPr>
            <w:tcW w:w="1067" w:type="pct"/>
            <w:tcBorders>
              <w:right w:val="double" w:sz="4" w:space="0" w:color="auto"/>
            </w:tcBorders>
          </w:tcPr>
          <w:p w:rsidR="00293910" w:rsidRPr="00A23B77" w:rsidRDefault="00293910" w:rsidP="002A6E1E">
            <w:pPr>
              <w:rPr>
                <w:sz w:val="16"/>
              </w:rPr>
            </w:pPr>
            <w:r w:rsidRPr="00A23B77">
              <w:rPr>
                <w:rFonts w:hint="eastAsia"/>
                <w:sz w:val="16"/>
              </w:rPr>
              <w:t>2:00:00</w:t>
            </w:r>
          </w:p>
        </w:tc>
        <w:tc>
          <w:tcPr>
            <w:tcW w:w="1067" w:type="pct"/>
            <w:tcBorders>
              <w:left w:val="double" w:sz="4" w:space="0" w:color="auto"/>
              <w:bottom w:val="nil"/>
              <w:right w:val="nil"/>
            </w:tcBorders>
          </w:tcPr>
          <w:p w:rsidR="00293910" w:rsidRPr="00A23B77" w:rsidRDefault="00293910" w:rsidP="002A6E1E">
            <w:pPr>
              <w:rPr>
                <w:sz w:val="16"/>
              </w:rPr>
            </w:pPr>
          </w:p>
        </w:tc>
        <w:tc>
          <w:tcPr>
            <w:tcW w:w="1067" w:type="pct"/>
            <w:tcBorders>
              <w:left w:val="nil"/>
              <w:bottom w:val="nil"/>
              <w:right w:val="nil"/>
            </w:tcBorders>
          </w:tcPr>
          <w:p w:rsidR="00293910" w:rsidRPr="00A23B77" w:rsidRDefault="00293910" w:rsidP="002A6E1E">
            <w:pPr>
              <w:rPr>
                <w:sz w:val="16"/>
              </w:rPr>
            </w:pPr>
          </w:p>
        </w:tc>
        <w:tc>
          <w:tcPr>
            <w:tcW w:w="1067" w:type="pct"/>
            <w:tcBorders>
              <w:left w:val="nil"/>
              <w:bottom w:val="nil"/>
              <w:right w:val="nil"/>
            </w:tcBorders>
          </w:tcPr>
          <w:p w:rsidR="00293910" w:rsidRPr="00A23B77" w:rsidRDefault="00293910" w:rsidP="002A6E1E">
            <w:pPr>
              <w:rPr>
                <w:sz w:val="16"/>
              </w:rPr>
            </w:pPr>
          </w:p>
        </w:tc>
      </w:tr>
    </w:tbl>
    <w:p w:rsidR="00684F84" w:rsidRPr="002A6E1E" w:rsidRDefault="00684F84" w:rsidP="00684F84">
      <w:pPr>
        <w:pStyle w:val="a6"/>
        <w:ind w:firstLine="180"/>
      </w:pPr>
    </w:p>
    <w:p w:rsidR="004615C1" w:rsidRPr="004615C1" w:rsidRDefault="004615C1" w:rsidP="004615C1">
      <w:pPr>
        <w:pStyle w:val="2"/>
      </w:pPr>
      <w:r>
        <w:rPr>
          <w:rFonts w:hint="eastAsia"/>
        </w:rPr>
        <w:t>同じ書籍が複数ある場合の関連度の計算方法</w:t>
      </w:r>
    </w:p>
    <w:p w:rsidR="00F43E60" w:rsidRDefault="00D81502" w:rsidP="00A00EBF">
      <w:pPr>
        <w:pStyle w:val="a6"/>
        <w:ind w:firstLine="180"/>
      </w:pPr>
      <w:r>
        <w:rPr>
          <w:rFonts w:hint="eastAsia"/>
        </w:rPr>
        <w:t>従来の計算方法を用いた結果</w:t>
      </w:r>
      <w:r w:rsidR="005A689C">
        <w:rPr>
          <w:rFonts w:hint="eastAsia"/>
        </w:rPr>
        <w:t>を</w:t>
      </w:r>
      <w:r w:rsidR="00F3285D">
        <w:fldChar w:fldCharType="begin"/>
      </w:r>
      <w:r w:rsidR="00F3285D">
        <w:instrText xml:space="preserve"> </w:instrText>
      </w:r>
      <w:r w:rsidR="00F3285D">
        <w:rPr>
          <w:rFonts w:hint="eastAsia"/>
        </w:rPr>
        <w:instrText>REF _Ref30171563 \r \h</w:instrText>
      </w:r>
      <w:r w:rsidR="00F3285D">
        <w:instrText xml:space="preserve"> </w:instrText>
      </w:r>
      <w:r w:rsidR="00F3285D">
        <w:fldChar w:fldCharType="separate"/>
      </w:r>
      <w:r w:rsidR="00FC5C00">
        <w:rPr>
          <w:rFonts w:hint="eastAsia"/>
        </w:rPr>
        <w:t>表</w:t>
      </w:r>
      <w:r w:rsidR="00FC5C00">
        <w:rPr>
          <w:rFonts w:hint="eastAsia"/>
        </w:rPr>
        <w:t>4</w:t>
      </w:r>
      <w:r w:rsidR="00F3285D">
        <w:fldChar w:fldCharType="end"/>
      </w:r>
      <w:r>
        <w:rPr>
          <w:rFonts w:hint="eastAsia"/>
        </w:rPr>
        <w:t>に示す．</w:t>
      </w:r>
    </w:p>
    <w:p w:rsidR="007A2EDD" w:rsidRDefault="00841BBB" w:rsidP="003F37F8">
      <w:pPr>
        <w:pStyle w:val="a4"/>
        <w:spacing w:before="122"/>
      </w:pPr>
      <w:bookmarkStart w:id="5" w:name="_Ref30171563"/>
      <w:r>
        <w:rPr>
          <w:rFonts w:hint="eastAsia"/>
        </w:rPr>
        <w:t>従来手法を用いた計算結果</w:t>
      </w:r>
      <w:bookmarkEnd w:id="5"/>
    </w:p>
    <w:p w:rsidR="003F37F8" w:rsidRDefault="00841BBB" w:rsidP="00841BBB">
      <w:pPr>
        <w:pStyle w:val="TableCaption"/>
      </w:pPr>
      <w:r w:rsidRPr="00841BBB">
        <w:t>Calculation result</w:t>
      </w:r>
      <w:r>
        <w:t>s using the conventional method</w:t>
      </w:r>
    </w:p>
    <w:tbl>
      <w:tblPr>
        <w:tblStyle w:val="aa"/>
        <w:tblW w:w="0" w:type="auto"/>
        <w:tblLook w:val="04A0" w:firstRow="1" w:lastRow="0" w:firstColumn="1" w:lastColumn="0" w:noHBand="0" w:noVBand="1"/>
      </w:tblPr>
      <w:tblGrid>
        <w:gridCol w:w="1145"/>
        <w:gridCol w:w="1145"/>
        <w:gridCol w:w="1145"/>
        <w:gridCol w:w="1146"/>
      </w:tblGrid>
      <w:tr w:rsidR="00034D4C" w:rsidTr="00CE6A27">
        <w:tc>
          <w:tcPr>
            <w:tcW w:w="2290" w:type="dxa"/>
            <w:gridSpan w:val="2"/>
            <w:tcBorders>
              <w:right w:val="double" w:sz="4" w:space="0" w:color="auto"/>
            </w:tcBorders>
          </w:tcPr>
          <w:p w:rsidR="00034D4C" w:rsidRPr="00874086" w:rsidRDefault="008B3188" w:rsidP="00CE6A27">
            <w:pPr>
              <w:jc w:val="center"/>
              <w:rPr>
                <w:b/>
                <w:sz w:val="16"/>
              </w:rPr>
            </w:pPr>
            <w:r w:rsidRPr="00874086">
              <w:rPr>
                <w:rFonts w:hint="eastAsia"/>
                <w:b/>
                <w:sz w:val="16"/>
              </w:rPr>
              <w:t>生起頻度</w:t>
            </w:r>
          </w:p>
        </w:tc>
        <w:tc>
          <w:tcPr>
            <w:tcW w:w="2291" w:type="dxa"/>
            <w:gridSpan w:val="2"/>
            <w:tcBorders>
              <w:left w:val="double" w:sz="4" w:space="0" w:color="auto"/>
            </w:tcBorders>
          </w:tcPr>
          <w:p w:rsidR="00034D4C" w:rsidRPr="00874086" w:rsidRDefault="008B3188" w:rsidP="00CE6A27">
            <w:pPr>
              <w:jc w:val="center"/>
              <w:rPr>
                <w:b/>
                <w:sz w:val="16"/>
              </w:rPr>
            </w:pPr>
            <w:r w:rsidRPr="00874086">
              <w:rPr>
                <w:rFonts w:hint="eastAsia"/>
                <w:b/>
                <w:sz w:val="16"/>
              </w:rPr>
              <w:t>共起頻度</w:t>
            </w:r>
          </w:p>
        </w:tc>
      </w:tr>
      <w:tr w:rsidR="00034D4C" w:rsidTr="00CE6A27">
        <w:tc>
          <w:tcPr>
            <w:tcW w:w="1145" w:type="dxa"/>
          </w:tcPr>
          <w:p w:rsidR="00034D4C" w:rsidRPr="00874086" w:rsidRDefault="0016447B" w:rsidP="003F37F8">
            <w:pPr>
              <w:rPr>
                <w:sz w:val="16"/>
              </w:rPr>
            </w:pPr>
            <m:oMathPara>
              <m:oMathParaPr>
                <m:jc m:val="left"/>
              </m:oMathParaPr>
              <m:oMath>
                <m:r>
                  <m:rPr>
                    <m:sty m:val="p"/>
                  </m:rPr>
                  <w:rPr>
                    <w:rFonts w:ascii="Cambria Math" w:hAnsi="Cambria Math" w:hint="eastAsia"/>
                    <w:sz w:val="16"/>
                  </w:rPr>
                  <m:t>P(</m:t>
                </m:r>
                <m:r>
                  <m:rPr>
                    <m:sty m:val="p"/>
                  </m:rPr>
                  <w:rPr>
                    <w:rFonts w:ascii="Cambria Math" w:hAnsi="Cambria Math"/>
                    <w:sz w:val="16"/>
                  </w:rPr>
                  <m:t>A</m:t>
                </m:r>
                <m:r>
                  <m:rPr>
                    <m:sty m:val="p"/>
                  </m:rPr>
                  <w:rPr>
                    <w:rFonts w:ascii="Cambria Math" w:hAnsi="Cambria Math" w:hint="eastAsia"/>
                    <w:sz w:val="16"/>
                  </w:rPr>
                  <m:t>)</m:t>
                </m:r>
              </m:oMath>
            </m:oMathPara>
          </w:p>
        </w:tc>
        <w:tc>
          <w:tcPr>
            <w:tcW w:w="1145" w:type="dxa"/>
            <w:tcBorders>
              <w:right w:val="double" w:sz="4" w:space="0" w:color="auto"/>
            </w:tcBorders>
          </w:tcPr>
          <w:p w:rsidR="00034D4C" w:rsidRPr="00874086" w:rsidRDefault="00206458" w:rsidP="00C247A2">
            <w:pPr>
              <w:jc w:val="center"/>
              <w:rPr>
                <w:sz w:val="16"/>
              </w:rPr>
            </w:pPr>
            <w:r w:rsidRPr="00874086">
              <w:rPr>
                <w:rFonts w:hint="eastAsia"/>
                <w:sz w:val="16"/>
              </w:rPr>
              <w:t>0.5</w:t>
            </w:r>
          </w:p>
        </w:tc>
        <w:tc>
          <w:tcPr>
            <w:tcW w:w="1145" w:type="dxa"/>
            <w:tcBorders>
              <w:left w:val="double" w:sz="4" w:space="0" w:color="auto"/>
            </w:tcBorders>
          </w:tcPr>
          <w:p w:rsidR="00034D4C" w:rsidRPr="00874086" w:rsidRDefault="0016447B" w:rsidP="003F37F8">
            <w:pPr>
              <w:rPr>
                <w:sz w:val="16"/>
              </w:rPr>
            </w:pPr>
            <m:oMathPara>
              <m:oMathParaPr>
                <m:jc m:val="left"/>
              </m:oMathParaPr>
              <m:oMath>
                <m:r>
                  <m:rPr>
                    <m:sty m:val="p"/>
                  </m:rPr>
                  <w:rPr>
                    <w:rFonts w:ascii="Cambria Math" w:hAnsi="Cambria Math" w:hint="eastAsia"/>
                    <w:sz w:val="16"/>
                  </w:rPr>
                  <m:t>P(</m:t>
                </m:r>
                <m:r>
                  <m:rPr>
                    <m:sty m:val="p"/>
                  </m:rPr>
                  <w:rPr>
                    <w:rFonts w:ascii="Cambria Math" w:hAnsi="Cambria Math"/>
                    <w:sz w:val="16"/>
                  </w:rPr>
                  <m:t>A</m:t>
                </m:r>
                <m:r>
                  <m:rPr>
                    <m:sty m:val="p"/>
                  </m:rPr>
                  <w:rPr>
                    <w:rFonts w:ascii="Cambria Math" w:hAnsi="Cambria Math" w:hint="eastAsia"/>
                    <w:sz w:val="16"/>
                  </w:rPr>
                  <m:t>・</m:t>
                </m:r>
                <m:r>
                  <m:rPr>
                    <m:sty m:val="p"/>
                  </m:rPr>
                  <w:rPr>
                    <w:rFonts w:ascii="Cambria Math" w:hAnsi="Cambria Math" w:hint="eastAsia"/>
                    <w:sz w:val="16"/>
                  </w:rPr>
                  <m:t>B)</m:t>
                </m:r>
              </m:oMath>
            </m:oMathPara>
          </w:p>
        </w:tc>
        <w:tc>
          <w:tcPr>
            <w:tcW w:w="1146" w:type="dxa"/>
          </w:tcPr>
          <w:p w:rsidR="00034D4C" w:rsidRPr="00874086" w:rsidRDefault="00694D0E" w:rsidP="00C247A2">
            <w:pPr>
              <w:jc w:val="center"/>
              <w:rPr>
                <w:sz w:val="16"/>
              </w:rPr>
            </w:pPr>
            <w:r w:rsidRPr="00874086">
              <w:rPr>
                <w:rFonts w:hint="eastAsia"/>
                <w:sz w:val="16"/>
              </w:rPr>
              <w:t>0.2</w:t>
            </w:r>
          </w:p>
        </w:tc>
      </w:tr>
      <w:tr w:rsidR="00CE6A27" w:rsidTr="00BF17D5">
        <w:tc>
          <w:tcPr>
            <w:tcW w:w="1145" w:type="dxa"/>
            <w:tcBorders>
              <w:bottom w:val="single" w:sz="4" w:space="0" w:color="auto"/>
            </w:tcBorders>
          </w:tcPr>
          <w:p w:rsidR="00CE6A27" w:rsidRPr="00874086" w:rsidRDefault="0016447B" w:rsidP="003F37F8">
            <w:pPr>
              <w:rPr>
                <w:sz w:val="16"/>
              </w:rPr>
            </w:pPr>
            <m:oMathPara>
              <m:oMathParaPr>
                <m:jc m:val="left"/>
              </m:oMathParaPr>
              <m:oMath>
                <m:r>
                  <m:rPr>
                    <m:sty m:val="p"/>
                  </m:rPr>
                  <w:rPr>
                    <w:rFonts w:ascii="Cambria Math" w:hAnsi="Cambria Math" w:hint="eastAsia"/>
                    <w:sz w:val="16"/>
                  </w:rPr>
                  <m:t>P(</m:t>
                </m:r>
                <m:r>
                  <m:rPr>
                    <m:sty m:val="p"/>
                  </m:rPr>
                  <w:rPr>
                    <w:rFonts w:ascii="Cambria Math" w:hAnsi="Cambria Math"/>
                    <w:sz w:val="16"/>
                  </w:rPr>
                  <m:t>B</m:t>
                </m:r>
                <m:r>
                  <m:rPr>
                    <m:sty m:val="p"/>
                  </m:rPr>
                  <w:rPr>
                    <w:rFonts w:ascii="Cambria Math" w:hAnsi="Cambria Math" w:hint="eastAsia"/>
                    <w:sz w:val="16"/>
                  </w:rPr>
                  <m:t>)</m:t>
                </m:r>
              </m:oMath>
            </m:oMathPara>
          </w:p>
        </w:tc>
        <w:tc>
          <w:tcPr>
            <w:tcW w:w="1145" w:type="dxa"/>
            <w:tcBorders>
              <w:bottom w:val="single" w:sz="4" w:space="0" w:color="auto"/>
              <w:right w:val="double" w:sz="4" w:space="0" w:color="auto"/>
            </w:tcBorders>
          </w:tcPr>
          <w:p w:rsidR="00CE6A27" w:rsidRPr="00874086" w:rsidRDefault="00435CBC" w:rsidP="00C247A2">
            <w:pPr>
              <w:jc w:val="center"/>
              <w:rPr>
                <w:sz w:val="16"/>
              </w:rPr>
            </w:pPr>
            <w:r w:rsidRPr="00874086">
              <w:rPr>
                <w:rFonts w:hint="eastAsia"/>
                <w:sz w:val="16"/>
              </w:rPr>
              <w:t>0.4</w:t>
            </w:r>
          </w:p>
        </w:tc>
        <w:tc>
          <w:tcPr>
            <w:tcW w:w="1145" w:type="dxa"/>
            <w:tcBorders>
              <w:left w:val="double" w:sz="4" w:space="0" w:color="auto"/>
              <w:bottom w:val="nil"/>
              <w:right w:val="nil"/>
            </w:tcBorders>
          </w:tcPr>
          <w:p w:rsidR="00CE6A27" w:rsidRPr="00874086" w:rsidRDefault="00CE6A27" w:rsidP="003F37F8">
            <w:pPr>
              <w:rPr>
                <w:sz w:val="16"/>
              </w:rPr>
            </w:pPr>
          </w:p>
        </w:tc>
        <w:tc>
          <w:tcPr>
            <w:tcW w:w="1146" w:type="dxa"/>
            <w:tcBorders>
              <w:left w:val="nil"/>
              <w:bottom w:val="nil"/>
              <w:right w:val="nil"/>
            </w:tcBorders>
          </w:tcPr>
          <w:p w:rsidR="00CE6A27" w:rsidRPr="00874086" w:rsidRDefault="00CE6A27" w:rsidP="003F37F8">
            <w:pPr>
              <w:rPr>
                <w:sz w:val="16"/>
              </w:rPr>
            </w:pPr>
          </w:p>
        </w:tc>
      </w:tr>
    </w:tbl>
    <w:p w:rsidR="003F37F8" w:rsidRDefault="003F37F8" w:rsidP="003F37F8"/>
    <w:p w:rsidR="00DE1DC5" w:rsidRDefault="00DE1DC5" w:rsidP="00DE1DC5">
      <w:pPr>
        <w:pStyle w:val="a6"/>
        <w:ind w:firstLine="180"/>
      </w:pPr>
      <w:r>
        <w:rPr>
          <w:rFonts w:hint="eastAsia"/>
        </w:rPr>
        <w:t>今回の計算方法を用いた結果を</w:t>
      </w:r>
      <w:r w:rsidR="00F3285D">
        <w:fldChar w:fldCharType="begin"/>
      </w:r>
      <w:r w:rsidR="00F3285D">
        <w:instrText xml:space="preserve"> </w:instrText>
      </w:r>
      <w:r w:rsidR="00F3285D">
        <w:rPr>
          <w:rFonts w:hint="eastAsia"/>
        </w:rPr>
        <w:instrText>REF _Ref30171547 \r \h</w:instrText>
      </w:r>
      <w:r w:rsidR="00F3285D">
        <w:instrText xml:space="preserve"> </w:instrText>
      </w:r>
      <w:r w:rsidR="00F3285D">
        <w:fldChar w:fldCharType="separate"/>
      </w:r>
      <w:r w:rsidR="00FC5C00">
        <w:rPr>
          <w:rFonts w:hint="eastAsia"/>
        </w:rPr>
        <w:t>表</w:t>
      </w:r>
      <w:r w:rsidR="00FC5C00">
        <w:rPr>
          <w:rFonts w:hint="eastAsia"/>
        </w:rPr>
        <w:t>5</w:t>
      </w:r>
      <w:r w:rsidR="00F3285D">
        <w:fldChar w:fldCharType="end"/>
      </w:r>
      <w:r>
        <w:rPr>
          <w:rFonts w:hint="eastAsia"/>
        </w:rPr>
        <w:t>に示す．</w:t>
      </w:r>
    </w:p>
    <w:p w:rsidR="00EE71FB" w:rsidRDefault="006710BA" w:rsidP="00010307">
      <w:pPr>
        <w:pStyle w:val="a4"/>
        <w:spacing w:before="122"/>
      </w:pPr>
      <w:bookmarkStart w:id="6" w:name="_Ref30171547"/>
      <w:r>
        <w:rPr>
          <w:rFonts w:hint="eastAsia"/>
        </w:rPr>
        <w:t>今回の手法を用いた計算結果</w:t>
      </w:r>
      <w:bookmarkEnd w:id="6"/>
    </w:p>
    <w:p w:rsidR="00010307" w:rsidRPr="00010307" w:rsidRDefault="00242BE2" w:rsidP="00242BE2">
      <w:pPr>
        <w:pStyle w:val="TableCaption"/>
      </w:pPr>
      <w:r w:rsidRPr="00242BE2">
        <w:t>Calcul</w:t>
      </w:r>
      <w:r>
        <w:t>ation results using this method</w:t>
      </w:r>
    </w:p>
    <w:tbl>
      <w:tblPr>
        <w:tblStyle w:val="aa"/>
        <w:tblW w:w="0" w:type="auto"/>
        <w:tblLook w:val="04A0" w:firstRow="1" w:lastRow="0" w:firstColumn="1" w:lastColumn="0" w:noHBand="0" w:noVBand="1"/>
      </w:tblPr>
      <w:tblGrid>
        <w:gridCol w:w="1145"/>
        <w:gridCol w:w="1145"/>
        <w:gridCol w:w="1145"/>
        <w:gridCol w:w="1146"/>
      </w:tblGrid>
      <w:tr w:rsidR="0095636C" w:rsidTr="00DF764C">
        <w:tc>
          <w:tcPr>
            <w:tcW w:w="2290" w:type="dxa"/>
            <w:gridSpan w:val="2"/>
            <w:tcBorders>
              <w:right w:val="double" w:sz="4" w:space="0" w:color="auto"/>
            </w:tcBorders>
          </w:tcPr>
          <w:p w:rsidR="0095636C" w:rsidRPr="00874086" w:rsidRDefault="008B3188" w:rsidP="0095636C">
            <w:pPr>
              <w:pStyle w:val="a6"/>
              <w:ind w:firstLineChars="0" w:firstLine="0"/>
              <w:jc w:val="center"/>
              <w:rPr>
                <w:b/>
                <w:sz w:val="16"/>
              </w:rPr>
            </w:pPr>
            <w:r w:rsidRPr="00874086">
              <w:rPr>
                <w:rFonts w:hint="eastAsia"/>
                <w:b/>
                <w:sz w:val="16"/>
              </w:rPr>
              <w:t>生起頻度</w:t>
            </w:r>
          </w:p>
        </w:tc>
        <w:tc>
          <w:tcPr>
            <w:tcW w:w="2291" w:type="dxa"/>
            <w:gridSpan w:val="2"/>
            <w:tcBorders>
              <w:left w:val="double" w:sz="4" w:space="0" w:color="auto"/>
            </w:tcBorders>
          </w:tcPr>
          <w:p w:rsidR="0095636C" w:rsidRPr="00874086" w:rsidRDefault="008B3188" w:rsidP="0095636C">
            <w:pPr>
              <w:pStyle w:val="a6"/>
              <w:ind w:firstLineChars="0" w:firstLine="0"/>
              <w:jc w:val="center"/>
              <w:rPr>
                <w:b/>
                <w:sz w:val="16"/>
              </w:rPr>
            </w:pPr>
            <w:r w:rsidRPr="00874086">
              <w:rPr>
                <w:rFonts w:hint="eastAsia"/>
                <w:b/>
                <w:sz w:val="16"/>
              </w:rPr>
              <w:t>共起頻度</w:t>
            </w:r>
          </w:p>
        </w:tc>
      </w:tr>
      <w:tr w:rsidR="00DF764C" w:rsidTr="00DF764C">
        <w:trPr>
          <w:trHeight w:val="140"/>
        </w:trPr>
        <w:tc>
          <w:tcPr>
            <w:tcW w:w="1145" w:type="dxa"/>
          </w:tcPr>
          <w:p w:rsidR="00DF764C" w:rsidRPr="00874086" w:rsidRDefault="00E44299" w:rsidP="000A7DE0">
            <w:pPr>
              <w:pStyle w:val="a6"/>
              <w:ind w:firstLineChars="0" w:firstLine="0"/>
              <w:jc w:val="left"/>
              <w:rPr>
                <w:sz w:val="16"/>
              </w:rPr>
            </w:pPr>
            <m:oMathPara>
              <m:oMathParaPr>
                <m:jc m:val="left"/>
              </m:oMathParaPr>
              <m:oMath>
                <m:r>
                  <m:rPr>
                    <m:sty m:val="p"/>
                  </m:rPr>
                  <w:rPr>
                    <w:rFonts w:ascii="Cambria Math" w:hAnsi="Cambria Math" w:hint="eastAsia"/>
                    <w:sz w:val="16"/>
                  </w:rPr>
                  <m:t>P(</m:t>
                </m:r>
                <m:r>
                  <m:rPr>
                    <m:sty m:val="p"/>
                  </m:rPr>
                  <w:rPr>
                    <w:rFonts w:ascii="Cambria Math" w:hAnsi="Cambria Math"/>
                    <w:sz w:val="16"/>
                  </w:rPr>
                  <m:t>A</m:t>
                </m:r>
                <m:r>
                  <m:rPr>
                    <m:sty m:val="p"/>
                  </m:rPr>
                  <w:rPr>
                    <w:rFonts w:ascii="Cambria Math" w:hAnsi="Cambria Math" w:hint="eastAsia"/>
                    <w:sz w:val="16"/>
                  </w:rPr>
                  <m:t>)</m:t>
                </m:r>
              </m:oMath>
            </m:oMathPara>
          </w:p>
        </w:tc>
        <w:tc>
          <w:tcPr>
            <w:tcW w:w="1145" w:type="dxa"/>
            <w:tcBorders>
              <w:right w:val="double" w:sz="4" w:space="0" w:color="auto"/>
            </w:tcBorders>
          </w:tcPr>
          <w:p w:rsidR="00DF764C" w:rsidRPr="00874086" w:rsidRDefault="009F18A9" w:rsidP="00C247A2">
            <w:pPr>
              <w:pStyle w:val="a6"/>
              <w:ind w:firstLineChars="0" w:firstLine="0"/>
              <w:jc w:val="center"/>
              <w:rPr>
                <w:sz w:val="16"/>
              </w:rPr>
            </w:pPr>
            <w:r w:rsidRPr="00874086">
              <w:rPr>
                <w:rFonts w:hint="eastAsia"/>
                <w:sz w:val="16"/>
              </w:rPr>
              <w:t>0.35</w:t>
            </w:r>
          </w:p>
        </w:tc>
        <w:tc>
          <w:tcPr>
            <w:tcW w:w="1145" w:type="dxa"/>
            <w:tcBorders>
              <w:left w:val="double" w:sz="4" w:space="0" w:color="auto"/>
            </w:tcBorders>
          </w:tcPr>
          <w:p w:rsidR="00DF764C" w:rsidRPr="00874086" w:rsidRDefault="00801F4B" w:rsidP="000A7DE0">
            <w:pPr>
              <w:pStyle w:val="a6"/>
              <w:ind w:firstLineChars="0" w:firstLine="0"/>
              <w:jc w:val="left"/>
              <w:rPr>
                <w:sz w:val="16"/>
              </w:rPr>
            </w:pPr>
            <m:oMathPara>
              <m:oMathParaPr>
                <m:jc m:val="left"/>
              </m:oMathParaPr>
              <m:oMath>
                <m:r>
                  <m:rPr>
                    <m:sty m:val="p"/>
                  </m:rPr>
                  <w:rPr>
                    <w:rFonts w:ascii="Cambria Math" w:hAnsi="Cambria Math" w:hint="eastAsia"/>
                    <w:sz w:val="16"/>
                  </w:rPr>
                  <m:t>P(</m:t>
                </m:r>
                <m:r>
                  <m:rPr>
                    <m:sty m:val="p"/>
                  </m:rPr>
                  <w:rPr>
                    <w:rFonts w:ascii="Cambria Math" w:hAnsi="Cambria Math"/>
                    <w:sz w:val="16"/>
                  </w:rPr>
                  <m:t>A</m:t>
                </m:r>
                <m:r>
                  <m:rPr>
                    <m:sty m:val="p"/>
                  </m:rPr>
                  <w:rPr>
                    <w:rFonts w:ascii="Cambria Math" w:hAnsi="Cambria Math" w:hint="eastAsia"/>
                    <w:sz w:val="16"/>
                  </w:rPr>
                  <m:t>・</m:t>
                </m:r>
                <m:r>
                  <m:rPr>
                    <m:sty m:val="p"/>
                  </m:rPr>
                  <w:rPr>
                    <w:rFonts w:ascii="Cambria Math" w:hAnsi="Cambria Math" w:hint="eastAsia"/>
                    <w:sz w:val="16"/>
                  </w:rPr>
                  <m:t>B)</m:t>
                </m:r>
              </m:oMath>
            </m:oMathPara>
          </w:p>
        </w:tc>
        <w:tc>
          <w:tcPr>
            <w:tcW w:w="1146" w:type="dxa"/>
          </w:tcPr>
          <w:p w:rsidR="00DF764C" w:rsidRPr="00874086" w:rsidRDefault="00490329" w:rsidP="00C247A2">
            <w:pPr>
              <w:pStyle w:val="a6"/>
              <w:ind w:firstLineChars="0" w:firstLine="0"/>
              <w:jc w:val="center"/>
              <w:rPr>
                <w:sz w:val="16"/>
              </w:rPr>
            </w:pPr>
            <w:r w:rsidRPr="00874086">
              <w:rPr>
                <w:rFonts w:hint="eastAsia"/>
                <w:sz w:val="16"/>
              </w:rPr>
              <w:t>0.2</w:t>
            </w:r>
          </w:p>
        </w:tc>
      </w:tr>
      <w:tr w:rsidR="00DF764C" w:rsidTr="00980042">
        <w:trPr>
          <w:trHeight w:val="140"/>
        </w:trPr>
        <w:tc>
          <w:tcPr>
            <w:tcW w:w="1145" w:type="dxa"/>
          </w:tcPr>
          <w:p w:rsidR="00DF764C" w:rsidRPr="00874086" w:rsidRDefault="00E44299" w:rsidP="000A7DE0">
            <w:pPr>
              <w:pStyle w:val="a6"/>
              <w:ind w:firstLineChars="0" w:firstLine="0"/>
              <w:jc w:val="left"/>
              <w:rPr>
                <w:sz w:val="16"/>
              </w:rPr>
            </w:pPr>
            <m:oMathPara>
              <m:oMathParaPr>
                <m:jc m:val="left"/>
              </m:oMathParaPr>
              <m:oMath>
                <m:r>
                  <m:rPr>
                    <m:sty m:val="p"/>
                  </m:rPr>
                  <w:rPr>
                    <w:rFonts w:ascii="Cambria Math" w:hAnsi="Cambria Math" w:hint="eastAsia"/>
                    <w:sz w:val="16"/>
                  </w:rPr>
                  <m:t>P(</m:t>
                </m:r>
                <m:r>
                  <m:rPr>
                    <m:sty m:val="p"/>
                  </m:rPr>
                  <w:rPr>
                    <w:rFonts w:ascii="Cambria Math" w:hAnsi="Cambria Math"/>
                    <w:sz w:val="16"/>
                  </w:rPr>
                  <m:t>B</m:t>
                </m:r>
                <m:r>
                  <m:rPr>
                    <m:sty m:val="p"/>
                  </m:rPr>
                  <w:rPr>
                    <w:rFonts w:ascii="Cambria Math" w:hAnsi="Cambria Math" w:hint="eastAsia"/>
                    <w:sz w:val="16"/>
                  </w:rPr>
                  <m:t>)</m:t>
                </m:r>
              </m:oMath>
            </m:oMathPara>
          </w:p>
        </w:tc>
        <w:tc>
          <w:tcPr>
            <w:tcW w:w="1145" w:type="dxa"/>
            <w:tcBorders>
              <w:right w:val="double" w:sz="4" w:space="0" w:color="auto"/>
            </w:tcBorders>
          </w:tcPr>
          <w:p w:rsidR="00DF764C" w:rsidRPr="00874086" w:rsidRDefault="00044BDA" w:rsidP="00C247A2">
            <w:pPr>
              <w:pStyle w:val="a6"/>
              <w:ind w:firstLineChars="0" w:firstLine="0"/>
              <w:jc w:val="center"/>
              <w:rPr>
                <w:sz w:val="16"/>
              </w:rPr>
            </w:pPr>
            <w:r w:rsidRPr="00874086">
              <w:rPr>
                <w:rFonts w:hint="eastAsia"/>
                <w:sz w:val="16"/>
              </w:rPr>
              <w:t>0.4</w:t>
            </w:r>
          </w:p>
        </w:tc>
        <w:tc>
          <w:tcPr>
            <w:tcW w:w="1145" w:type="dxa"/>
            <w:tcBorders>
              <w:left w:val="double" w:sz="4" w:space="0" w:color="auto"/>
              <w:bottom w:val="nil"/>
              <w:right w:val="nil"/>
            </w:tcBorders>
          </w:tcPr>
          <w:p w:rsidR="00DF764C" w:rsidRPr="00874086" w:rsidRDefault="00DF764C" w:rsidP="00E26E4F">
            <w:pPr>
              <w:pStyle w:val="a6"/>
              <w:ind w:firstLineChars="0" w:firstLine="0"/>
              <w:jc w:val="center"/>
              <w:rPr>
                <w:sz w:val="16"/>
              </w:rPr>
            </w:pPr>
          </w:p>
        </w:tc>
        <w:tc>
          <w:tcPr>
            <w:tcW w:w="1146" w:type="dxa"/>
            <w:tcBorders>
              <w:left w:val="nil"/>
              <w:bottom w:val="nil"/>
              <w:right w:val="nil"/>
            </w:tcBorders>
          </w:tcPr>
          <w:p w:rsidR="00DF764C" w:rsidRPr="00874086" w:rsidRDefault="00DF764C" w:rsidP="00E26E4F">
            <w:pPr>
              <w:pStyle w:val="a6"/>
              <w:ind w:firstLineChars="0" w:firstLine="0"/>
              <w:jc w:val="center"/>
              <w:rPr>
                <w:sz w:val="16"/>
              </w:rPr>
            </w:pPr>
          </w:p>
        </w:tc>
      </w:tr>
    </w:tbl>
    <w:p w:rsidR="00BA2AAF" w:rsidRPr="00BA2AAF" w:rsidRDefault="00BA2AAF" w:rsidP="00A00EBF">
      <w:pPr>
        <w:pStyle w:val="a6"/>
        <w:ind w:firstLine="180"/>
      </w:pPr>
    </w:p>
    <w:p w:rsidR="00772DC1" w:rsidRDefault="00772DC1" w:rsidP="00772DC1">
      <w:pPr>
        <w:pStyle w:val="1"/>
      </w:pPr>
      <w:r>
        <w:rPr>
          <w:rFonts w:hint="eastAsia"/>
        </w:rPr>
        <w:t>むすび</w:t>
      </w:r>
    </w:p>
    <w:p w:rsidR="00EC113F" w:rsidRDefault="00772DC1" w:rsidP="00772DC1">
      <w:pPr>
        <w:pStyle w:val="a6"/>
        <w:ind w:firstLine="180"/>
      </w:pPr>
      <w:r>
        <w:rPr>
          <w:rFonts w:hint="eastAsia"/>
        </w:rPr>
        <w:t>本研究では</w:t>
      </w:r>
      <w:r w:rsidR="00A12980">
        <w:rPr>
          <w:rFonts w:hint="eastAsia"/>
        </w:rPr>
        <w:t>，</w:t>
      </w:r>
      <w:r w:rsidR="00FC5C00">
        <w:rPr>
          <w:rFonts w:hint="eastAsia"/>
        </w:rPr>
        <w:t>これまでの</w:t>
      </w:r>
      <w:r w:rsidR="00CE2BC7">
        <w:rPr>
          <w:rFonts w:hint="eastAsia"/>
        </w:rPr>
        <w:t>研究</w:t>
      </w:r>
      <w:r w:rsidR="00F37500">
        <w:rPr>
          <w:rFonts w:hint="eastAsia"/>
        </w:rPr>
        <w:t>手法</w:t>
      </w:r>
      <w:r w:rsidR="00CE2BC7">
        <w:rPr>
          <w:rFonts w:hint="eastAsia"/>
        </w:rPr>
        <w:t>の問題点を解決し</w:t>
      </w:r>
      <w:r w:rsidR="00746B32">
        <w:rPr>
          <w:rFonts w:hint="eastAsia"/>
        </w:rPr>
        <w:t>，</w:t>
      </w:r>
      <w:r w:rsidR="00CE2BC7">
        <w:rPr>
          <w:rFonts w:hint="eastAsia"/>
        </w:rPr>
        <w:t>実際の図書館に対応した実用的な推薦システム</w:t>
      </w:r>
      <w:r w:rsidR="00DA28F0">
        <w:rPr>
          <w:rFonts w:hint="eastAsia"/>
        </w:rPr>
        <w:t>の開発</w:t>
      </w:r>
      <w:r w:rsidR="00CE2BC7">
        <w:rPr>
          <w:rFonts w:hint="eastAsia"/>
        </w:rPr>
        <w:t>を行った</w:t>
      </w:r>
      <w:r w:rsidR="00253105">
        <w:rPr>
          <w:rFonts w:hint="eastAsia"/>
        </w:rPr>
        <w:t>．</w:t>
      </w:r>
    </w:p>
    <w:p w:rsidR="001F6076" w:rsidRPr="001F6076" w:rsidRDefault="004E045D" w:rsidP="00772DC1">
      <w:pPr>
        <w:pStyle w:val="a6"/>
        <w:ind w:firstLine="180"/>
      </w:pPr>
      <w:r>
        <w:rPr>
          <w:rFonts w:hint="eastAsia"/>
        </w:rPr>
        <w:t>個人情報を使用せず，</w:t>
      </w:r>
      <w:r w:rsidR="00947D99">
        <w:rPr>
          <w:rFonts w:hint="eastAsia"/>
        </w:rPr>
        <w:t>書籍の利用統計と書籍の情報</w:t>
      </w:r>
      <w:r w:rsidR="001E0FE6">
        <w:rPr>
          <w:rFonts w:hint="eastAsia"/>
        </w:rPr>
        <w:t>のみを用いて推薦システムの開発を行った．</w:t>
      </w:r>
      <w:r w:rsidR="005E47D3">
        <w:rPr>
          <w:rFonts w:hint="eastAsia"/>
        </w:rPr>
        <w:t>また，実際の図書館に対応できるように，同じ書籍が複数存在する場合を考慮した利用統計の計算とある期間ごとに書籍共起ネットワークの更新を行う手法を試みた．</w:t>
      </w:r>
      <w:r w:rsidR="004D3D43">
        <w:rPr>
          <w:rFonts w:hint="eastAsia"/>
        </w:rPr>
        <w:t>その結果，従来の手法よりも</w:t>
      </w:r>
      <w:r w:rsidR="000D4A46">
        <w:rPr>
          <w:rFonts w:hint="eastAsia"/>
        </w:rPr>
        <w:t>精度の高い推薦を行うことができた．</w:t>
      </w:r>
    </w:p>
    <w:p w:rsidR="00772DC1" w:rsidRPr="00772DC1" w:rsidRDefault="00772DC1" w:rsidP="00772DC1">
      <w:pPr>
        <w:pStyle w:val="a6"/>
        <w:ind w:firstLine="180"/>
      </w:pPr>
    </w:p>
    <w:p w:rsidR="00CB00E5" w:rsidRDefault="00CB00E5" w:rsidP="00F93928">
      <w:pPr>
        <w:pStyle w:val="a1"/>
      </w:pPr>
    </w:p>
    <w:p w:rsidR="009A7FE8" w:rsidRDefault="00E5580B" w:rsidP="007A6B7B">
      <w:pPr>
        <w:pStyle w:val="a0"/>
      </w:pPr>
      <w:bookmarkStart w:id="7" w:name="_Ref30063937"/>
      <w:r>
        <w:rPr>
          <w:rFonts w:hint="eastAsia"/>
        </w:rPr>
        <w:t>社団法人日本図書館協会</w:t>
      </w:r>
      <w:r w:rsidR="00A12980">
        <w:rPr>
          <w:rFonts w:hint="eastAsia"/>
        </w:rPr>
        <w:t>，</w:t>
      </w:r>
      <w:r w:rsidR="00754658">
        <w:rPr>
          <w:rFonts w:hint="eastAsia"/>
        </w:rPr>
        <w:t>「</w:t>
      </w:r>
      <w:r>
        <w:rPr>
          <w:rFonts w:hint="eastAsia"/>
        </w:rPr>
        <w:t>図書館の自由に関する宣言</w:t>
      </w:r>
      <w:r w:rsidR="00754658">
        <w:rPr>
          <w:rFonts w:hint="eastAsia"/>
        </w:rPr>
        <w:t>」</w:t>
      </w:r>
      <w:r w:rsidR="00A12980">
        <w:t>，</w:t>
      </w:r>
      <w:r>
        <w:t>1979</w:t>
      </w:r>
      <w:r w:rsidR="00253105">
        <w:t>．</w:t>
      </w:r>
      <w:bookmarkEnd w:id="7"/>
    </w:p>
    <w:p w:rsidR="00E5580B" w:rsidRDefault="00E5580B" w:rsidP="00E5580B">
      <w:pPr>
        <w:pStyle w:val="a0"/>
      </w:pPr>
      <w:bookmarkStart w:id="8" w:name="_Ref30064018"/>
      <w:r>
        <w:rPr>
          <w:rFonts w:hint="eastAsia"/>
        </w:rPr>
        <w:lastRenderedPageBreak/>
        <w:t>鳥山希美</w:t>
      </w:r>
      <w:r w:rsidR="00183BAD">
        <w:rPr>
          <w:rFonts w:hint="eastAsia"/>
        </w:rPr>
        <w:t xml:space="preserve"> </w:t>
      </w:r>
      <w:r>
        <w:rPr>
          <w:rFonts w:hint="eastAsia"/>
        </w:rPr>
        <w:t>:</w:t>
      </w:r>
      <w:r w:rsidR="00183BAD">
        <w:t xml:space="preserve"> </w:t>
      </w:r>
      <w:r w:rsidR="00754658">
        <w:rPr>
          <w:rFonts w:hint="eastAsia"/>
        </w:rPr>
        <w:t>「</w:t>
      </w:r>
      <w:r>
        <w:rPr>
          <w:rFonts w:hint="eastAsia"/>
        </w:rPr>
        <w:t>貸出データに基づくレコメンドシステムの研究</w:t>
      </w:r>
      <w:r w:rsidR="00754658">
        <w:rPr>
          <w:rFonts w:hint="eastAsia"/>
        </w:rPr>
        <w:t>」</w:t>
      </w:r>
      <w:r w:rsidR="00A12980">
        <w:t>，</w:t>
      </w:r>
      <w:r>
        <w:rPr>
          <w:rFonts w:hint="eastAsia"/>
        </w:rPr>
        <w:t>金沢工業大学</w:t>
      </w:r>
      <w:r>
        <w:rPr>
          <w:rFonts w:hint="eastAsia"/>
        </w:rPr>
        <w:t xml:space="preserve"> </w:t>
      </w:r>
      <w:r>
        <w:rPr>
          <w:rFonts w:hint="eastAsia"/>
        </w:rPr>
        <w:t>工学部</w:t>
      </w:r>
      <w:r>
        <w:rPr>
          <w:rFonts w:hint="eastAsia"/>
        </w:rPr>
        <w:t xml:space="preserve"> </w:t>
      </w:r>
      <w:r>
        <w:rPr>
          <w:rFonts w:hint="eastAsia"/>
        </w:rPr>
        <w:t>情報工学科</w:t>
      </w:r>
      <w:r>
        <w:rPr>
          <w:rFonts w:hint="eastAsia"/>
        </w:rPr>
        <w:t xml:space="preserve"> PD</w:t>
      </w:r>
      <w:r w:rsidRPr="00E5580B">
        <w:rPr>
          <w:rFonts w:hint="eastAsia"/>
        </w:rPr>
        <w:t>Ⅲ</w:t>
      </w:r>
      <w:r>
        <w:rPr>
          <w:rFonts w:hint="eastAsia"/>
        </w:rPr>
        <w:t>プロジェクトレポート</w:t>
      </w:r>
      <w:r w:rsidR="00A12980">
        <w:rPr>
          <w:rFonts w:hint="eastAsia"/>
        </w:rPr>
        <w:t>，</w:t>
      </w:r>
      <w:r>
        <w:t>2016</w:t>
      </w:r>
      <w:r w:rsidR="00253105">
        <w:t>．</w:t>
      </w:r>
      <w:bookmarkEnd w:id="8"/>
    </w:p>
    <w:p w:rsidR="00E85E22" w:rsidRPr="009A7FE8" w:rsidRDefault="00E85E22" w:rsidP="00E85E22">
      <w:pPr>
        <w:pStyle w:val="a0"/>
      </w:pPr>
      <w:bookmarkStart w:id="9" w:name="_Ref30064550"/>
      <w:r>
        <w:rPr>
          <w:rFonts w:hint="eastAsia"/>
        </w:rPr>
        <w:t>小泉良太</w:t>
      </w:r>
      <w:r>
        <w:rPr>
          <w:rFonts w:hint="eastAsia"/>
        </w:rPr>
        <w:t xml:space="preserve"> :</w:t>
      </w:r>
      <w:r>
        <w:t xml:space="preserve"> </w:t>
      </w:r>
      <w:r w:rsidR="00754658">
        <w:rPr>
          <w:rFonts w:hint="eastAsia"/>
        </w:rPr>
        <w:t>「</w:t>
      </w:r>
      <w:r>
        <w:rPr>
          <w:rFonts w:hint="eastAsia"/>
        </w:rPr>
        <w:t>レコメンドシステムにおける図書同士の関連性の</w:t>
      </w:r>
      <w:r w:rsidR="0072674D">
        <w:rPr>
          <w:rFonts w:hint="eastAsia"/>
        </w:rPr>
        <w:t>重み付けの</w:t>
      </w:r>
      <w:r>
        <w:rPr>
          <w:rFonts w:hint="eastAsia"/>
        </w:rPr>
        <w:t>研究</w:t>
      </w:r>
      <w:r w:rsidR="00754658">
        <w:rPr>
          <w:rFonts w:hint="eastAsia"/>
        </w:rPr>
        <w:t>」</w:t>
      </w:r>
      <w:r w:rsidR="00A12980">
        <w:t>，</w:t>
      </w:r>
      <w:r>
        <w:rPr>
          <w:rFonts w:hint="eastAsia"/>
        </w:rPr>
        <w:t>金沢工業大学</w:t>
      </w:r>
      <w:r>
        <w:rPr>
          <w:rFonts w:hint="eastAsia"/>
        </w:rPr>
        <w:t xml:space="preserve"> </w:t>
      </w:r>
      <w:r>
        <w:rPr>
          <w:rFonts w:hint="eastAsia"/>
        </w:rPr>
        <w:t>工学部</w:t>
      </w:r>
      <w:r>
        <w:rPr>
          <w:rFonts w:hint="eastAsia"/>
        </w:rPr>
        <w:t xml:space="preserve"> </w:t>
      </w:r>
      <w:r>
        <w:rPr>
          <w:rFonts w:hint="eastAsia"/>
        </w:rPr>
        <w:t>情報工学科</w:t>
      </w:r>
      <w:r>
        <w:rPr>
          <w:rFonts w:hint="eastAsia"/>
        </w:rPr>
        <w:t xml:space="preserve"> PD</w:t>
      </w:r>
      <w:r w:rsidRPr="00E5580B">
        <w:rPr>
          <w:rFonts w:hint="eastAsia"/>
        </w:rPr>
        <w:t>Ⅲ</w:t>
      </w:r>
      <w:r>
        <w:rPr>
          <w:rFonts w:hint="eastAsia"/>
        </w:rPr>
        <w:t>プロジェクトレポート</w:t>
      </w:r>
      <w:r w:rsidR="00A12980">
        <w:rPr>
          <w:rFonts w:hint="eastAsia"/>
        </w:rPr>
        <w:t>，</w:t>
      </w:r>
      <w:r w:rsidR="007F78B4">
        <w:t>2017</w:t>
      </w:r>
      <w:r w:rsidR="00253105">
        <w:t>．</w:t>
      </w:r>
      <w:bookmarkEnd w:id="9"/>
    </w:p>
    <w:p w:rsidR="00E85E22" w:rsidRPr="009A7FE8" w:rsidRDefault="007F78B4" w:rsidP="007F78B4">
      <w:pPr>
        <w:pStyle w:val="a0"/>
      </w:pPr>
      <w:bookmarkStart w:id="10" w:name="_Ref30064552"/>
      <w:r>
        <w:rPr>
          <w:rFonts w:hint="eastAsia"/>
        </w:rPr>
        <w:t>川内憲翔</w:t>
      </w:r>
      <w:r>
        <w:rPr>
          <w:rFonts w:hint="eastAsia"/>
        </w:rPr>
        <w:t xml:space="preserve"> :</w:t>
      </w:r>
      <w:r>
        <w:t xml:space="preserve"> </w:t>
      </w:r>
      <w:r w:rsidR="00754658">
        <w:rPr>
          <w:rFonts w:hint="eastAsia"/>
        </w:rPr>
        <w:t>「</w:t>
      </w:r>
      <w:r>
        <w:rPr>
          <w:rFonts w:hint="eastAsia"/>
        </w:rPr>
        <w:t>データ研磨による精度の高い図書レコメンドシステムの提案</w:t>
      </w:r>
      <w:r w:rsidR="00754658">
        <w:rPr>
          <w:rFonts w:hint="eastAsia"/>
        </w:rPr>
        <w:t>」</w:t>
      </w:r>
      <w:r w:rsidR="00A12980">
        <w:t>，</w:t>
      </w:r>
      <w:r>
        <w:rPr>
          <w:rFonts w:hint="eastAsia"/>
        </w:rPr>
        <w:t>金沢工業大学</w:t>
      </w:r>
      <w:r>
        <w:rPr>
          <w:rFonts w:hint="eastAsia"/>
        </w:rPr>
        <w:t xml:space="preserve"> </w:t>
      </w:r>
      <w:r>
        <w:rPr>
          <w:rFonts w:hint="eastAsia"/>
        </w:rPr>
        <w:t>工学部</w:t>
      </w:r>
      <w:r>
        <w:rPr>
          <w:rFonts w:hint="eastAsia"/>
        </w:rPr>
        <w:t xml:space="preserve"> </w:t>
      </w:r>
      <w:r>
        <w:rPr>
          <w:rFonts w:hint="eastAsia"/>
        </w:rPr>
        <w:t>情報工学科</w:t>
      </w:r>
      <w:r>
        <w:rPr>
          <w:rFonts w:hint="eastAsia"/>
        </w:rPr>
        <w:t xml:space="preserve"> PD</w:t>
      </w:r>
      <w:r w:rsidRPr="00E5580B">
        <w:rPr>
          <w:rFonts w:hint="eastAsia"/>
        </w:rPr>
        <w:t>Ⅲ</w:t>
      </w:r>
      <w:r>
        <w:rPr>
          <w:rFonts w:hint="eastAsia"/>
        </w:rPr>
        <w:t>プロジェクトレポート</w:t>
      </w:r>
      <w:r w:rsidR="00A12980">
        <w:rPr>
          <w:rFonts w:hint="eastAsia"/>
        </w:rPr>
        <w:t>，</w:t>
      </w:r>
      <w:r w:rsidR="002C5445">
        <w:t>2018</w:t>
      </w:r>
      <w:r w:rsidR="00253105">
        <w:t>．</w:t>
      </w:r>
      <w:bookmarkEnd w:id="10"/>
    </w:p>
    <w:p w:rsidR="00C458AC" w:rsidRPr="00183BAD" w:rsidRDefault="00C458AC" w:rsidP="00F3230E">
      <w:pPr>
        <w:pStyle w:val="a2"/>
        <w:numPr>
          <w:ilvl w:val="0"/>
          <w:numId w:val="0"/>
        </w:numPr>
      </w:pPr>
    </w:p>
    <w:sectPr w:rsidR="00C458AC" w:rsidRPr="00183BAD" w:rsidSect="00C458AC">
      <w:headerReference w:type="default" r:id="rId10"/>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EB3" w:rsidRDefault="00D51EB3" w:rsidP="00D209A5">
      <w:r>
        <w:separator/>
      </w:r>
    </w:p>
  </w:endnote>
  <w:endnote w:type="continuationSeparator" w:id="0">
    <w:p w:rsidR="00D51EB3" w:rsidRDefault="00D51EB3"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EB3" w:rsidRDefault="00D51EB3" w:rsidP="00D209A5">
      <w:r>
        <w:separator/>
      </w:r>
    </w:p>
  </w:footnote>
  <w:footnote w:type="continuationSeparator" w:id="0">
    <w:p w:rsidR="00D51EB3" w:rsidRDefault="00D51EB3" w:rsidP="00D209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6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C458AC" w:rsidRPr="009613BD" w:rsidTr="008E12B2">
      <w:trPr>
        <w:cantSplit/>
        <w:trHeight w:hRule="exact" w:val="284"/>
        <w:jc w:val="right"/>
      </w:trPr>
      <w:tc>
        <w:tcPr>
          <w:tcW w:w="1455" w:type="dxa"/>
          <w:tcBorders>
            <w:right w:val="dashSmallGap" w:sz="4" w:space="0" w:color="auto"/>
          </w:tcBorders>
          <w:shd w:val="clear" w:color="auto" w:fill="auto"/>
          <w:vAlign w:val="center"/>
        </w:tcPr>
        <w:p w:rsidR="00C458AC" w:rsidRPr="009613BD" w:rsidRDefault="00C458AC" w:rsidP="008E12B2">
          <w:pPr>
            <w:pStyle w:val="af3"/>
          </w:pPr>
          <w:r>
            <w:rPr>
              <w:rFonts w:hint="eastAsia"/>
            </w:rPr>
            <w:t>テ</w:t>
          </w:r>
          <w:r w:rsidRPr="009613BD">
            <w:rPr>
              <w:rFonts w:hint="eastAsia"/>
            </w:rPr>
            <w:t>ーマ番号</w:t>
          </w:r>
        </w:p>
      </w:tc>
      <w:tc>
        <w:tcPr>
          <w:tcW w:w="1209" w:type="dxa"/>
          <w:tcBorders>
            <w:left w:val="dashSmallGap" w:sz="4" w:space="0" w:color="auto"/>
          </w:tcBorders>
          <w:shd w:val="clear" w:color="auto" w:fill="auto"/>
          <w:vAlign w:val="center"/>
        </w:tcPr>
        <w:p w:rsidR="00C458AC" w:rsidRPr="00C91042" w:rsidRDefault="00C458AC" w:rsidP="00616478">
          <w:pPr>
            <w:pStyle w:val="af7"/>
          </w:pPr>
          <w:r>
            <w:fldChar w:fldCharType="begin"/>
          </w:r>
          <w:r>
            <w:instrText xml:space="preserve"> REF </w:instrText>
          </w:r>
          <w:r>
            <w:instrText>テーマ番号</w:instrText>
          </w:r>
          <w:r>
            <w:instrText xml:space="preserve"> \h </w:instrText>
          </w:r>
          <w:r>
            <w:fldChar w:fldCharType="separate"/>
          </w:r>
          <w:r w:rsidR="00FC5C00">
            <w:t>1</w:t>
          </w:r>
          <w:r w:rsidR="00FC5C00">
            <w:rPr>
              <w:rFonts w:hint="eastAsia"/>
            </w:rPr>
            <w:t>EP</w:t>
          </w:r>
          <w:sdt>
            <w:sdtPr>
              <w:rPr>
                <w:rFonts w:hint="eastAsia"/>
              </w:rPr>
              <w:alias w:val="テーマ番号"/>
              <w:tag w:val="テーマ番号"/>
              <w:id w:val="2026355711"/>
              <w:placeholder>
                <w:docPart w:val="29DE22E53A0947EEA6D1DC41FA1B9F65"/>
              </w:placeholder>
              <w:text/>
            </w:sdtPr>
            <w:sdtEndPr/>
            <w:sdtContent>
              <w:r w:rsidR="00FC5C00">
                <w:t>070</w:t>
              </w:r>
            </w:sdtContent>
          </w:sdt>
          <w:r>
            <w:fldChar w:fldCharType="end"/>
          </w:r>
        </w:p>
      </w:tc>
    </w:tr>
  </w:tbl>
  <w:p w:rsidR="00C458AC" w:rsidRPr="00C458AC" w:rsidRDefault="00C458AC">
    <w:pPr>
      <w:pStyle w:val="ac"/>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835" w:rsidRPr="008C5A25" w:rsidRDefault="005F2835" w:rsidP="008C5A25">
    <w:pPr>
      <w:pStyle w:val="ac"/>
      <w:ind w:right="-1"/>
      <w:jc w:val="right"/>
      <w:rPr>
        <w:rFonts w:asciiTheme="minorEastAsia" w:hAnsiTheme="minorEastAsia"/>
        <w:lang w:eastAsia="ja-JP"/>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D53D30" w:rsidRPr="009613BD" w:rsidTr="00C458AC">
      <w:trPr>
        <w:cantSplit/>
        <w:trHeight w:hRule="exact" w:val="284"/>
      </w:trPr>
      <w:tc>
        <w:tcPr>
          <w:tcW w:w="1455" w:type="dxa"/>
          <w:tcBorders>
            <w:right w:val="dashSmallGap" w:sz="4" w:space="0" w:color="auto"/>
          </w:tcBorders>
          <w:shd w:val="clear" w:color="auto" w:fill="auto"/>
          <w:vAlign w:val="center"/>
        </w:tcPr>
        <w:p w:rsidR="00D53D30" w:rsidRPr="009613BD" w:rsidRDefault="00D53D30" w:rsidP="00252E57">
          <w:pPr>
            <w:pStyle w:val="af3"/>
          </w:pPr>
          <w:r w:rsidRPr="009613BD">
            <w:rPr>
              <w:rFonts w:hint="eastAsia"/>
            </w:rPr>
            <w:t>テーマ番号</w:t>
          </w:r>
        </w:p>
      </w:tc>
      <w:tc>
        <w:tcPr>
          <w:tcW w:w="1209" w:type="dxa"/>
          <w:tcBorders>
            <w:left w:val="dashSmallGap" w:sz="4" w:space="0" w:color="auto"/>
          </w:tcBorders>
          <w:shd w:val="clear" w:color="auto" w:fill="auto"/>
          <w:vAlign w:val="center"/>
        </w:tcPr>
        <w:p w:rsidR="00D53D30" w:rsidRPr="00C91042" w:rsidRDefault="009F2942" w:rsidP="00CF34A0">
          <w:pPr>
            <w:pStyle w:val="af7"/>
          </w:pPr>
          <w:r>
            <w:fldChar w:fldCharType="begin"/>
          </w:r>
          <w:r>
            <w:instrText xml:space="preserve"> REF </w:instrText>
          </w:r>
          <w:r>
            <w:instrText>テーマ番号</w:instrText>
          </w:r>
          <w:r>
            <w:instrText xml:space="preserve"> \h </w:instrText>
          </w:r>
          <w:r>
            <w:fldChar w:fldCharType="separate"/>
          </w:r>
          <w:r w:rsidR="00FC5C00">
            <w:t>1</w:t>
          </w:r>
          <w:r w:rsidR="00FC5C00">
            <w:rPr>
              <w:rFonts w:hint="eastAsia"/>
            </w:rPr>
            <w:t>EP</w:t>
          </w:r>
          <w:sdt>
            <w:sdtPr>
              <w:rPr>
                <w:rFonts w:hint="eastAsia"/>
              </w:rPr>
              <w:alias w:val="テーマ番号"/>
              <w:tag w:val="テーマ番号"/>
              <w:id w:val="2098592168"/>
              <w:placeholder>
                <w:docPart w:val="42BC8E7BD6EA4E6993163CFFCFB88566"/>
              </w:placeholder>
              <w:text/>
            </w:sdtPr>
            <w:sdtEndPr/>
            <w:sdtContent>
              <w:r w:rsidR="00FC5C00">
                <w:t>070</w:t>
              </w:r>
            </w:sdtContent>
          </w:sdt>
          <w:r>
            <w:fldChar w:fldCharType="end"/>
          </w:r>
        </w:p>
      </w:tc>
    </w:tr>
  </w:tbl>
  <w:p w:rsidR="00DC720D" w:rsidRPr="00DC720D" w:rsidRDefault="00DC720D" w:rsidP="00DC720D">
    <w:pPr>
      <w:pStyle w:val="ac"/>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CCAC0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23AA79CC"/>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B4407B"/>
    <w:multiLevelType w:val="hybridMultilevel"/>
    <w:tmpl w:val="BFC0CC34"/>
    <w:lvl w:ilvl="0" w:tplc="849E0964">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90E10"/>
    <w:multiLevelType w:val="hybridMultilevel"/>
    <w:tmpl w:val="88049634"/>
    <w:lvl w:ilvl="0" w:tplc="D3CA887C">
      <w:start w:val="1"/>
      <w:numFmt w:val="decimal"/>
      <w:pStyle w:val="FigCaption"/>
      <w:suff w:val="space"/>
      <w:lvlText w:val="Fig.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8" w15:restartNumberingAfterBreak="0">
    <w:nsid w:val="106766B3"/>
    <w:multiLevelType w:val="multilevel"/>
    <w:tmpl w:val="9D6226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Abstract"/>
      <w:lvlJc w:val="left"/>
      <w:pPr>
        <w:ind w:left="1134" w:hanging="1134"/>
      </w:pPr>
      <w:rPr>
        <w:rFonts w:asciiTheme="minorHAnsi" w:eastAsiaTheme="minorEastAsia" w:hAnsiTheme="minorHAnsi" w:hint="default"/>
        <w:b/>
        <w:i w:val="0"/>
        <w:sz w:val="20"/>
      </w:rPr>
    </w:lvl>
    <w:lvl w:ilvl="6">
      <w:start w:val="1"/>
      <w:numFmt w:val="none"/>
      <w:lvlText w:val="Keywords"/>
      <w:lvlJc w:val="left"/>
      <w:pPr>
        <w:ind w:left="1276" w:hanging="1276"/>
      </w:pPr>
      <w:rPr>
        <w:rFonts w:asciiTheme="minorHAnsi" w:eastAsiaTheme="minorEastAsia" w:hAnsiTheme="minorHAnsi" w:hint="default"/>
        <w:b/>
        <w:i w:val="0"/>
        <w:sz w:val="20"/>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9"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89247DD"/>
    <w:multiLevelType w:val="hybridMultilevel"/>
    <w:tmpl w:val="CFFED68A"/>
    <w:lvl w:ilvl="0" w:tplc="F02420CE">
      <w:start w:val="1"/>
      <w:numFmt w:val="decimal"/>
      <w:lvlText w:val="Fig.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AF448A"/>
    <w:multiLevelType w:val="hybridMultilevel"/>
    <w:tmpl w:val="CF101C94"/>
    <w:lvl w:ilvl="0" w:tplc="E3525FB0">
      <w:start w:val="1"/>
      <w:numFmt w:val="decimal"/>
      <w:pStyle w:val="a"/>
      <w:suff w:val="space"/>
      <w:lvlText w:val="図%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B055BC"/>
    <w:multiLevelType w:val="hybridMultilevel"/>
    <w:tmpl w:val="FCA28E58"/>
    <w:lvl w:ilvl="0" w:tplc="53C87938">
      <w:start w:val="1"/>
      <w:numFmt w:val="decimal"/>
      <w:pStyle w:val="a0"/>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B516E6"/>
    <w:multiLevelType w:val="hybridMultilevel"/>
    <w:tmpl w:val="3B2696A4"/>
    <w:lvl w:ilvl="0" w:tplc="1F7C626C">
      <w:start w:val="1"/>
      <w:numFmt w:val="decimal"/>
      <w:pStyle w:val="TableCaption"/>
      <w:suff w:val="space"/>
      <w:lvlText w:val="Table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ED4C95"/>
    <w:multiLevelType w:val="hybridMultilevel"/>
    <w:tmpl w:val="76422CF4"/>
    <w:lvl w:ilvl="0" w:tplc="97C25216">
      <w:start w:val="1"/>
      <w:numFmt w:val="decimal"/>
      <w:lvlText w:val="表%1 "/>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676E69"/>
    <w:multiLevelType w:val="hybridMultilevel"/>
    <w:tmpl w:val="1F4C21F0"/>
    <w:lvl w:ilvl="0" w:tplc="FBC411C6">
      <w:start w:val="1"/>
      <w:numFmt w:val="decimal"/>
      <w:suff w:val="space"/>
      <w:lvlText w:val="Fig. %1"/>
      <w:lvlJc w:val="left"/>
      <w:pPr>
        <w:ind w:left="500" w:hanging="5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01FDC"/>
    <w:multiLevelType w:val="multilevel"/>
    <w:tmpl w:val="8F289EDC"/>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Abstract"/>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Keywords"/>
      <w:suff w:val="space"/>
      <w:lvlText w:val="Keywords  "/>
      <w:lvlJc w:val="left"/>
      <w:pPr>
        <w:ind w:left="0" w:firstLine="0"/>
      </w:pPr>
      <w:rPr>
        <w:rFonts w:asciiTheme="minorHAnsi" w:eastAsia="ＭＳ 明朝" w:hAnsiTheme="minorHAnsi" w:hint="default"/>
        <w:b/>
        <w:i w:val="0"/>
        <w:sz w:val="20"/>
      </w:rPr>
    </w:lvl>
    <w:lvl w:ilvl="7">
      <w:start w:val="1"/>
      <w:numFmt w:val="none"/>
      <w:pStyle w:val="a1"/>
      <w:suff w:val="nothing"/>
      <w:lvlText w:val="参考文献"/>
      <w:lvlJc w:val="left"/>
      <w:pPr>
        <w:ind w:left="0" w:firstLine="0"/>
      </w:pPr>
      <w:rPr>
        <w:rFonts w:asciiTheme="majorHAnsi" w:eastAsia="ＭＳ 明朝" w:hAnsiTheme="majorHAnsi" w:hint="default"/>
        <w:b/>
        <w:i w:val="0"/>
        <w:sz w:val="20"/>
      </w:rPr>
    </w:lvl>
    <w:lvl w:ilvl="8">
      <w:start w:val="1"/>
      <w:numFmt w:val="none"/>
      <w:pStyle w:val="a2"/>
      <w:suff w:val="nothing"/>
      <w:lvlText w:val="本プロジェクトに関する業績"/>
      <w:lvlJc w:val="left"/>
      <w:pPr>
        <w:ind w:left="0" w:firstLine="0"/>
      </w:pPr>
      <w:rPr>
        <w:rFonts w:asciiTheme="minorHAnsi" w:eastAsia="ＭＳ 明朝" w:hAnsiTheme="minorHAnsi" w:hint="default"/>
        <w:b/>
        <w:i w:val="0"/>
        <w:sz w:val="20"/>
      </w:rPr>
    </w:lvl>
  </w:abstractNum>
  <w:abstractNum w:abstractNumId="17" w15:restartNumberingAfterBreak="0">
    <w:nsid w:val="380E429E"/>
    <w:multiLevelType w:val="hybridMultilevel"/>
    <w:tmpl w:val="AB5EAD8C"/>
    <w:lvl w:ilvl="0" w:tplc="4BB49466">
      <w:start w:val="1"/>
      <w:numFmt w:val="decimal"/>
      <w:pStyle w:val="a3"/>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C949C1"/>
    <w:multiLevelType w:val="hybridMultilevel"/>
    <w:tmpl w:val="260E611A"/>
    <w:lvl w:ilvl="0" w:tplc="ACB62D66">
      <w:start w:val="1"/>
      <w:numFmt w:val="decimal"/>
      <w:lvlText w:val="表%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B4B37DD"/>
    <w:multiLevelType w:val="hybridMultilevel"/>
    <w:tmpl w:val="24264346"/>
    <w:lvl w:ilvl="0" w:tplc="032283F6">
      <w:start w:val="1"/>
      <w:numFmt w:val="decimal"/>
      <w:lvlText w:val="Table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BDF70B4"/>
    <w:multiLevelType w:val="hybridMultilevel"/>
    <w:tmpl w:val="EC6A423E"/>
    <w:lvl w:ilvl="0" w:tplc="29BEB5F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82D05EC"/>
    <w:multiLevelType w:val="hybridMultilevel"/>
    <w:tmpl w:val="CD2CA3D4"/>
    <w:lvl w:ilvl="0" w:tplc="9D38E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87D79C5"/>
    <w:multiLevelType w:val="hybridMultilevel"/>
    <w:tmpl w:val="007A7FD0"/>
    <w:lvl w:ilvl="0" w:tplc="EF9836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A00C39"/>
    <w:multiLevelType w:val="hybridMultilevel"/>
    <w:tmpl w:val="5CF6E568"/>
    <w:lvl w:ilvl="0" w:tplc="4CB2C43A">
      <w:start w:val="1"/>
      <w:numFmt w:val="decimal"/>
      <w:pStyle w:val="a4"/>
      <w:suff w:val="space"/>
      <w:lvlText w:val="表%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56C10E7"/>
    <w:multiLevelType w:val="hybridMultilevel"/>
    <w:tmpl w:val="312A5E3A"/>
    <w:lvl w:ilvl="0" w:tplc="52C4AFE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3"/>
  </w:num>
  <w:num w:numId="2">
    <w:abstractNumId w:val="24"/>
  </w:num>
  <w:num w:numId="3">
    <w:abstractNumId w:val="6"/>
  </w:num>
  <w:num w:numId="4">
    <w:abstractNumId w:val="9"/>
  </w:num>
  <w:num w:numId="5">
    <w:abstractNumId w:val="2"/>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4"/>
  </w:num>
  <w:num w:numId="16">
    <w:abstractNumId w:val="18"/>
  </w:num>
  <w:num w:numId="17">
    <w:abstractNumId w:val="19"/>
  </w:num>
  <w:num w:numId="18">
    <w:abstractNumId w:val="21"/>
  </w:num>
  <w:num w:numId="19">
    <w:abstractNumId w:val="3"/>
  </w:num>
  <w:num w:numId="20">
    <w:abstractNumId w:val="26"/>
  </w:num>
  <w:num w:numId="21">
    <w:abstractNumId w:val="20"/>
  </w:num>
  <w:num w:numId="22">
    <w:abstractNumId w:val="1"/>
  </w:num>
  <w:num w:numId="23">
    <w:abstractNumId w:val="0"/>
  </w:num>
  <w:num w:numId="24">
    <w:abstractNumId w:val="11"/>
  </w:num>
  <w:num w:numId="25">
    <w:abstractNumId w:val="15"/>
  </w:num>
  <w:num w:numId="26">
    <w:abstractNumId w:val="4"/>
  </w:num>
  <w:num w:numId="27">
    <w:abstractNumId w:val="25"/>
  </w:num>
  <w:num w:numId="28">
    <w:abstractNumId w:val="13"/>
  </w:num>
  <w:num w:numId="29">
    <w:abstractNumId w:val="12"/>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documentProtection w:edit="readOnly" w:enforcement="0"/>
  <w:defaultTabStop w:val="840"/>
  <w:autoHyphenation/>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5F"/>
    <w:rsid w:val="00000FA9"/>
    <w:rsid w:val="000022CC"/>
    <w:rsid w:val="00003ABD"/>
    <w:rsid w:val="000052DB"/>
    <w:rsid w:val="0000548D"/>
    <w:rsid w:val="000062F0"/>
    <w:rsid w:val="00010307"/>
    <w:rsid w:val="000107E6"/>
    <w:rsid w:val="000113AD"/>
    <w:rsid w:val="0001146D"/>
    <w:rsid w:val="000131C7"/>
    <w:rsid w:val="000133A4"/>
    <w:rsid w:val="00013CD8"/>
    <w:rsid w:val="0001595D"/>
    <w:rsid w:val="00016DF3"/>
    <w:rsid w:val="00020DD9"/>
    <w:rsid w:val="000213C1"/>
    <w:rsid w:val="00022CB4"/>
    <w:rsid w:val="000238C6"/>
    <w:rsid w:val="00023AA5"/>
    <w:rsid w:val="000242DE"/>
    <w:rsid w:val="00024C3B"/>
    <w:rsid w:val="00025200"/>
    <w:rsid w:val="00026489"/>
    <w:rsid w:val="00026B2C"/>
    <w:rsid w:val="00026C1E"/>
    <w:rsid w:val="0002733F"/>
    <w:rsid w:val="000308EF"/>
    <w:rsid w:val="00030B9B"/>
    <w:rsid w:val="00033FDC"/>
    <w:rsid w:val="00034780"/>
    <w:rsid w:val="00034D4C"/>
    <w:rsid w:val="00035FC1"/>
    <w:rsid w:val="0003616E"/>
    <w:rsid w:val="00036A87"/>
    <w:rsid w:val="00036DA1"/>
    <w:rsid w:val="00037BC5"/>
    <w:rsid w:val="00041144"/>
    <w:rsid w:val="00042006"/>
    <w:rsid w:val="0004263B"/>
    <w:rsid w:val="00042757"/>
    <w:rsid w:val="00044BDA"/>
    <w:rsid w:val="000458F6"/>
    <w:rsid w:val="0004637C"/>
    <w:rsid w:val="00046F47"/>
    <w:rsid w:val="00047829"/>
    <w:rsid w:val="000506EE"/>
    <w:rsid w:val="00051ACA"/>
    <w:rsid w:val="00052BE9"/>
    <w:rsid w:val="00054164"/>
    <w:rsid w:val="000562E7"/>
    <w:rsid w:val="00056957"/>
    <w:rsid w:val="00061BEA"/>
    <w:rsid w:val="000627DB"/>
    <w:rsid w:val="0006751F"/>
    <w:rsid w:val="000711D8"/>
    <w:rsid w:val="00071F25"/>
    <w:rsid w:val="000723A1"/>
    <w:rsid w:val="00073891"/>
    <w:rsid w:val="00076ECD"/>
    <w:rsid w:val="00077A36"/>
    <w:rsid w:val="00080BCE"/>
    <w:rsid w:val="0008177F"/>
    <w:rsid w:val="000820C8"/>
    <w:rsid w:val="0008330F"/>
    <w:rsid w:val="00083463"/>
    <w:rsid w:val="00084A13"/>
    <w:rsid w:val="00085266"/>
    <w:rsid w:val="0008606B"/>
    <w:rsid w:val="00087BB6"/>
    <w:rsid w:val="00092B0E"/>
    <w:rsid w:val="00092FC4"/>
    <w:rsid w:val="00094B97"/>
    <w:rsid w:val="000953A2"/>
    <w:rsid w:val="00096286"/>
    <w:rsid w:val="0009738A"/>
    <w:rsid w:val="00097B36"/>
    <w:rsid w:val="00097DA3"/>
    <w:rsid w:val="000A07C1"/>
    <w:rsid w:val="000A0D76"/>
    <w:rsid w:val="000A12A7"/>
    <w:rsid w:val="000A2AC7"/>
    <w:rsid w:val="000A3348"/>
    <w:rsid w:val="000A37BC"/>
    <w:rsid w:val="000A387F"/>
    <w:rsid w:val="000A4AA7"/>
    <w:rsid w:val="000A5493"/>
    <w:rsid w:val="000A7A33"/>
    <w:rsid w:val="000A7DE0"/>
    <w:rsid w:val="000B111B"/>
    <w:rsid w:val="000B1590"/>
    <w:rsid w:val="000B2D77"/>
    <w:rsid w:val="000B3D3D"/>
    <w:rsid w:val="000B5617"/>
    <w:rsid w:val="000B6DCB"/>
    <w:rsid w:val="000B710E"/>
    <w:rsid w:val="000C1BFE"/>
    <w:rsid w:val="000C2FE3"/>
    <w:rsid w:val="000C383D"/>
    <w:rsid w:val="000C6D87"/>
    <w:rsid w:val="000C6F45"/>
    <w:rsid w:val="000D2F5C"/>
    <w:rsid w:val="000D2FB5"/>
    <w:rsid w:val="000D431C"/>
    <w:rsid w:val="000D44CA"/>
    <w:rsid w:val="000D4A46"/>
    <w:rsid w:val="000D5816"/>
    <w:rsid w:val="000D5C5B"/>
    <w:rsid w:val="000D5CD7"/>
    <w:rsid w:val="000D60D6"/>
    <w:rsid w:val="000D7EDC"/>
    <w:rsid w:val="000E0C6E"/>
    <w:rsid w:val="000E1570"/>
    <w:rsid w:val="000E2171"/>
    <w:rsid w:val="000E6ABC"/>
    <w:rsid w:val="000F0D82"/>
    <w:rsid w:val="000F17BD"/>
    <w:rsid w:val="000F21A4"/>
    <w:rsid w:val="000F269A"/>
    <w:rsid w:val="000F33E8"/>
    <w:rsid w:val="000F3EEB"/>
    <w:rsid w:val="000F42A0"/>
    <w:rsid w:val="000F48F3"/>
    <w:rsid w:val="000F5FF9"/>
    <w:rsid w:val="000F75A0"/>
    <w:rsid w:val="0010005F"/>
    <w:rsid w:val="00100DB2"/>
    <w:rsid w:val="00101285"/>
    <w:rsid w:val="001021CF"/>
    <w:rsid w:val="001038DF"/>
    <w:rsid w:val="00104510"/>
    <w:rsid w:val="00104717"/>
    <w:rsid w:val="001069FA"/>
    <w:rsid w:val="00106CE3"/>
    <w:rsid w:val="001074A7"/>
    <w:rsid w:val="0010766F"/>
    <w:rsid w:val="00107C40"/>
    <w:rsid w:val="001102F2"/>
    <w:rsid w:val="001111D1"/>
    <w:rsid w:val="00111351"/>
    <w:rsid w:val="001124FA"/>
    <w:rsid w:val="00113DC5"/>
    <w:rsid w:val="00114595"/>
    <w:rsid w:val="001145A5"/>
    <w:rsid w:val="001201F3"/>
    <w:rsid w:val="00120B21"/>
    <w:rsid w:val="001216A5"/>
    <w:rsid w:val="001272A6"/>
    <w:rsid w:val="00131E89"/>
    <w:rsid w:val="0013203F"/>
    <w:rsid w:val="0013307D"/>
    <w:rsid w:val="00133337"/>
    <w:rsid w:val="00134D0C"/>
    <w:rsid w:val="0014051E"/>
    <w:rsid w:val="001426C1"/>
    <w:rsid w:val="0014464B"/>
    <w:rsid w:val="0014637C"/>
    <w:rsid w:val="00150BA0"/>
    <w:rsid w:val="00155501"/>
    <w:rsid w:val="00156A6F"/>
    <w:rsid w:val="001576A5"/>
    <w:rsid w:val="00157818"/>
    <w:rsid w:val="00157E00"/>
    <w:rsid w:val="00161810"/>
    <w:rsid w:val="00161DFA"/>
    <w:rsid w:val="0016294A"/>
    <w:rsid w:val="00162B29"/>
    <w:rsid w:val="0016447B"/>
    <w:rsid w:val="00165465"/>
    <w:rsid w:val="00165794"/>
    <w:rsid w:val="00167585"/>
    <w:rsid w:val="00167F81"/>
    <w:rsid w:val="001723D0"/>
    <w:rsid w:val="00173005"/>
    <w:rsid w:val="001740B2"/>
    <w:rsid w:val="0017503E"/>
    <w:rsid w:val="001764B6"/>
    <w:rsid w:val="00176C00"/>
    <w:rsid w:val="00176E23"/>
    <w:rsid w:val="00182922"/>
    <w:rsid w:val="001830F4"/>
    <w:rsid w:val="00183BAD"/>
    <w:rsid w:val="001876D7"/>
    <w:rsid w:val="00191A76"/>
    <w:rsid w:val="001926E8"/>
    <w:rsid w:val="001938D2"/>
    <w:rsid w:val="001944BB"/>
    <w:rsid w:val="00194FC6"/>
    <w:rsid w:val="00195231"/>
    <w:rsid w:val="00196231"/>
    <w:rsid w:val="001A051D"/>
    <w:rsid w:val="001A1312"/>
    <w:rsid w:val="001A29A5"/>
    <w:rsid w:val="001A3033"/>
    <w:rsid w:val="001A451A"/>
    <w:rsid w:val="001A631C"/>
    <w:rsid w:val="001A79E7"/>
    <w:rsid w:val="001B0079"/>
    <w:rsid w:val="001B11B9"/>
    <w:rsid w:val="001B2C85"/>
    <w:rsid w:val="001B2F17"/>
    <w:rsid w:val="001B427E"/>
    <w:rsid w:val="001B5373"/>
    <w:rsid w:val="001B76A9"/>
    <w:rsid w:val="001B7F86"/>
    <w:rsid w:val="001C0F41"/>
    <w:rsid w:val="001C4CCB"/>
    <w:rsid w:val="001C5799"/>
    <w:rsid w:val="001C5C6C"/>
    <w:rsid w:val="001C5D16"/>
    <w:rsid w:val="001C75C8"/>
    <w:rsid w:val="001D2511"/>
    <w:rsid w:val="001D4FFB"/>
    <w:rsid w:val="001D506E"/>
    <w:rsid w:val="001D58C6"/>
    <w:rsid w:val="001D5FAE"/>
    <w:rsid w:val="001D61BE"/>
    <w:rsid w:val="001D63F1"/>
    <w:rsid w:val="001E0F1A"/>
    <w:rsid w:val="001E0FE6"/>
    <w:rsid w:val="001E2B30"/>
    <w:rsid w:val="001E2CAD"/>
    <w:rsid w:val="001E30B1"/>
    <w:rsid w:val="001E3A9F"/>
    <w:rsid w:val="001E7A2B"/>
    <w:rsid w:val="001F1A1E"/>
    <w:rsid w:val="001F2411"/>
    <w:rsid w:val="001F2624"/>
    <w:rsid w:val="001F271E"/>
    <w:rsid w:val="001F2BBF"/>
    <w:rsid w:val="001F6076"/>
    <w:rsid w:val="001F79DA"/>
    <w:rsid w:val="00200317"/>
    <w:rsid w:val="002017D8"/>
    <w:rsid w:val="002024CC"/>
    <w:rsid w:val="00202B7A"/>
    <w:rsid w:val="00202E6D"/>
    <w:rsid w:val="002053F4"/>
    <w:rsid w:val="002055F2"/>
    <w:rsid w:val="00205B71"/>
    <w:rsid w:val="00205DA7"/>
    <w:rsid w:val="00206458"/>
    <w:rsid w:val="00206543"/>
    <w:rsid w:val="00206BB2"/>
    <w:rsid w:val="0020744E"/>
    <w:rsid w:val="00212DC2"/>
    <w:rsid w:val="002144B3"/>
    <w:rsid w:val="00214838"/>
    <w:rsid w:val="002168B8"/>
    <w:rsid w:val="00216A71"/>
    <w:rsid w:val="00220A24"/>
    <w:rsid w:val="00222AC0"/>
    <w:rsid w:val="00222C33"/>
    <w:rsid w:val="00222EBD"/>
    <w:rsid w:val="002230F3"/>
    <w:rsid w:val="00223AA0"/>
    <w:rsid w:val="00227119"/>
    <w:rsid w:val="002318A9"/>
    <w:rsid w:val="0023240D"/>
    <w:rsid w:val="00232CF2"/>
    <w:rsid w:val="00233761"/>
    <w:rsid w:val="00233C96"/>
    <w:rsid w:val="00233D24"/>
    <w:rsid w:val="002350E3"/>
    <w:rsid w:val="002360EC"/>
    <w:rsid w:val="00236941"/>
    <w:rsid w:val="002377D6"/>
    <w:rsid w:val="00237995"/>
    <w:rsid w:val="0024065B"/>
    <w:rsid w:val="00242120"/>
    <w:rsid w:val="002425A6"/>
    <w:rsid w:val="00242BE2"/>
    <w:rsid w:val="002434C2"/>
    <w:rsid w:val="0024416E"/>
    <w:rsid w:val="0024542B"/>
    <w:rsid w:val="002457FB"/>
    <w:rsid w:val="00245F75"/>
    <w:rsid w:val="00246881"/>
    <w:rsid w:val="00252E57"/>
    <w:rsid w:val="00253105"/>
    <w:rsid w:val="002532E5"/>
    <w:rsid w:val="0025334B"/>
    <w:rsid w:val="00254B63"/>
    <w:rsid w:val="00255190"/>
    <w:rsid w:val="002563CF"/>
    <w:rsid w:val="00256548"/>
    <w:rsid w:val="002575BA"/>
    <w:rsid w:val="0026002B"/>
    <w:rsid w:val="002622F4"/>
    <w:rsid w:val="00262663"/>
    <w:rsid w:val="00263D97"/>
    <w:rsid w:val="00264F87"/>
    <w:rsid w:val="00265954"/>
    <w:rsid w:val="00266470"/>
    <w:rsid w:val="0027025F"/>
    <w:rsid w:val="002747F5"/>
    <w:rsid w:val="00274F79"/>
    <w:rsid w:val="00276456"/>
    <w:rsid w:val="00276AF0"/>
    <w:rsid w:val="00276DF6"/>
    <w:rsid w:val="00280C93"/>
    <w:rsid w:val="00281EED"/>
    <w:rsid w:val="00283129"/>
    <w:rsid w:val="0028355A"/>
    <w:rsid w:val="002854AF"/>
    <w:rsid w:val="002872FE"/>
    <w:rsid w:val="00287D42"/>
    <w:rsid w:val="0029001A"/>
    <w:rsid w:val="002916F3"/>
    <w:rsid w:val="002931DB"/>
    <w:rsid w:val="00293785"/>
    <w:rsid w:val="00293910"/>
    <w:rsid w:val="002944B3"/>
    <w:rsid w:val="002946B8"/>
    <w:rsid w:val="0029483F"/>
    <w:rsid w:val="002A06C0"/>
    <w:rsid w:val="002A1589"/>
    <w:rsid w:val="002A5BB4"/>
    <w:rsid w:val="002A6E1E"/>
    <w:rsid w:val="002A7B63"/>
    <w:rsid w:val="002A7BCC"/>
    <w:rsid w:val="002A7EC8"/>
    <w:rsid w:val="002B27DF"/>
    <w:rsid w:val="002C1572"/>
    <w:rsid w:val="002C2C77"/>
    <w:rsid w:val="002C45B7"/>
    <w:rsid w:val="002C5445"/>
    <w:rsid w:val="002C60CB"/>
    <w:rsid w:val="002C621F"/>
    <w:rsid w:val="002C69D4"/>
    <w:rsid w:val="002C714B"/>
    <w:rsid w:val="002D127D"/>
    <w:rsid w:val="002D1EC5"/>
    <w:rsid w:val="002D2A04"/>
    <w:rsid w:val="002D792F"/>
    <w:rsid w:val="002E0620"/>
    <w:rsid w:val="002E0892"/>
    <w:rsid w:val="002E172E"/>
    <w:rsid w:val="002E3564"/>
    <w:rsid w:val="002F1773"/>
    <w:rsid w:val="002F22EF"/>
    <w:rsid w:val="002F3CFD"/>
    <w:rsid w:val="002F522A"/>
    <w:rsid w:val="002F547C"/>
    <w:rsid w:val="002F5CAD"/>
    <w:rsid w:val="002F5F12"/>
    <w:rsid w:val="003001E0"/>
    <w:rsid w:val="00305D28"/>
    <w:rsid w:val="00305F5A"/>
    <w:rsid w:val="00307324"/>
    <w:rsid w:val="003106F3"/>
    <w:rsid w:val="00310F64"/>
    <w:rsid w:val="00312302"/>
    <w:rsid w:val="00312A08"/>
    <w:rsid w:val="00312BDC"/>
    <w:rsid w:val="00314289"/>
    <w:rsid w:val="00314745"/>
    <w:rsid w:val="003158F4"/>
    <w:rsid w:val="0031621D"/>
    <w:rsid w:val="0031658F"/>
    <w:rsid w:val="00317769"/>
    <w:rsid w:val="00320BF6"/>
    <w:rsid w:val="00320EB7"/>
    <w:rsid w:val="00321D79"/>
    <w:rsid w:val="0032290F"/>
    <w:rsid w:val="0032387E"/>
    <w:rsid w:val="003238DA"/>
    <w:rsid w:val="003244B3"/>
    <w:rsid w:val="0032509E"/>
    <w:rsid w:val="00325C90"/>
    <w:rsid w:val="00326A38"/>
    <w:rsid w:val="00326C3B"/>
    <w:rsid w:val="00327530"/>
    <w:rsid w:val="00327552"/>
    <w:rsid w:val="003306BC"/>
    <w:rsid w:val="00331E4C"/>
    <w:rsid w:val="00333E0E"/>
    <w:rsid w:val="00335379"/>
    <w:rsid w:val="00335BED"/>
    <w:rsid w:val="0033692A"/>
    <w:rsid w:val="00341647"/>
    <w:rsid w:val="00342CDC"/>
    <w:rsid w:val="00343D4E"/>
    <w:rsid w:val="00344405"/>
    <w:rsid w:val="00345B1A"/>
    <w:rsid w:val="0034665D"/>
    <w:rsid w:val="00351FE8"/>
    <w:rsid w:val="003568B0"/>
    <w:rsid w:val="0036067F"/>
    <w:rsid w:val="00360FAC"/>
    <w:rsid w:val="00361982"/>
    <w:rsid w:val="00362BA8"/>
    <w:rsid w:val="003641A5"/>
    <w:rsid w:val="003645DD"/>
    <w:rsid w:val="003647B3"/>
    <w:rsid w:val="00364F0D"/>
    <w:rsid w:val="003654F2"/>
    <w:rsid w:val="00365799"/>
    <w:rsid w:val="00370026"/>
    <w:rsid w:val="00370796"/>
    <w:rsid w:val="00372A02"/>
    <w:rsid w:val="00373B97"/>
    <w:rsid w:val="00375A3F"/>
    <w:rsid w:val="00377278"/>
    <w:rsid w:val="00377978"/>
    <w:rsid w:val="0038052F"/>
    <w:rsid w:val="00380B33"/>
    <w:rsid w:val="0038213F"/>
    <w:rsid w:val="00382E33"/>
    <w:rsid w:val="0038526D"/>
    <w:rsid w:val="003853DE"/>
    <w:rsid w:val="003859F5"/>
    <w:rsid w:val="00385D79"/>
    <w:rsid w:val="00394A36"/>
    <w:rsid w:val="003A017E"/>
    <w:rsid w:val="003A01A3"/>
    <w:rsid w:val="003A114D"/>
    <w:rsid w:val="003A1CEE"/>
    <w:rsid w:val="003A22FE"/>
    <w:rsid w:val="003A60C6"/>
    <w:rsid w:val="003A703D"/>
    <w:rsid w:val="003A72B6"/>
    <w:rsid w:val="003B013D"/>
    <w:rsid w:val="003B0912"/>
    <w:rsid w:val="003B0A80"/>
    <w:rsid w:val="003B1714"/>
    <w:rsid w:val="003B19E7"/>
    <w:rsid w:val="003B1C3A"/>
    <w:rsid w:val="003B2A3A"/>
    <w:rsid w:val="003B48BD"/>
    <w:rsid w:val="003B549E"/>
    <w:rsid w:val="003B54A5"/>
    <w:rsid w:val="003C0066"/>
    <w:rsid w:val="003C130A"/>
    <w:rsid w:val="003C42FD"/>
    <w:rsid w:val="003C6936"/>
    <w:rsid w:val="003C725D"/>
    <w:rsid w:val="003C7BBF"/>
    <w:rsid w:val="003D0A50"/>
    <w:rsid w:val="003D0CD2"/>
    <w:rsid w:val="003D1013"/>
    <w:rsid w:val="003D17A8"/>
    <w:rsid w:val="003D18CF"/>
    <w:rsid w:val="003D5A09"/>
    <w:rsid w:val="003D6522"/>
    <w:rsid w:val="003D7CBE"/>
    <w:rsid w:val="003D7DBF"/>
    <w:rsid w:val="003D7F18"/>
    <w:rsid w:val="003E01A1"/>
    <w:rsid w:val="003E08AA"/>
    <w:rsid w:val="003E2080"/>
    <w:rsid w:val="003E28D5"/>
    <w:rsid w:val="003E3CC0"/>
    <w:rsid w:val="003E5D54"/>
    <w:rsid w:val="003E63ED"/>
    <w:rsid w:val="003E705D"/>
    <w:rsid w:val="003E734A"/>
    <w:rsid w:val="003E750F"/>
    <w:rsid w:val="003F0C2E"/>
    <w:rsid w:val="003F1786"/>
    <w:rsid w:val="003F28FA"/>
    <w:rsid w:val="003F306E"/>
    <w:rsid w:val="003F36C6"/>
    <w:rsid w:val="003F37F8"/>
    <w:rsid w:val="003F3FED"/>
    <w:rsid w:val="003F4072"/>
    <w:rsid w:val="003F62BC"/>
    <w:rsid w:val="003F6952"/>
    <w:rsid w:val="003F7901"/>
    <w:rsid w:val="00400698"/>
    <w:rsid w:val="00401A72"/>
    <w:rsid w:val="004026A1"/>
    <w:rsid w:val="00402CF5"/>
    <w:rsid w:val="004030D6"/>
    <w:rsid w:val="00405FD9"/>
    <w:rsid w:val="004076B7"/>
    <w:rsid w:val="00410F74"/>
    <w:rsid w:val="0041306E"/>
    <w:rsid w:val="00413302"/>
    <w:rsid w:val="00414190"/>
    <w:rsid w:val="00416128"/>
    <w:rsid w:val="004179F6"/>
    <w:rsid w:val="004210DF"/>
    <w:rsid w:val="00421E7E"/>
    <w:rsid w:val="00422312"/>
    <w:rsid w:val="00423FB9"/>
    <w:rsid w:val="00426C78"/>
    <w:rsid w:val="00426D5F"/>
    <w:rsid w:val="0042790D"/>
    <w:rsid w:val="0042797A"/>
    <w:rsid w:val="00427C63"/>
    <w:rsid w:val="00427F19"/>
    <w:rsid w:val="00433AA3"/>
    <w:rsid w:val="004346F3"/>
    <w:rsid w:val="00435707"/>
    <w:rsid w:val="004359CE"/>
    <w:rsid w:val="00435CBC"/>
    <w:rsid w:val="004416AB"/>
    <w:rsid w:val="00441EA7"/>
    <w:rsid w:val="00443868"/>
    <w:rsid w:val="00443BDD"/>
    <w:rsid w:val="00446432"/>
    <w:rsid w:val="0044795C"/>
    <w:rsid w:val="0045267E"/>
    <w:rsid w:val="00452ACC"/>
    <w:rsid w:val="00452FB4"/>
    <w:rsid w:val="004536EE"/>
    <w:rsid w:val="004547B8"/>
    <w:rsid w:val="00454B27"/>
    <w:rsid w:val="00460551"/>
    <w:rsid w:val="00461537"/>
    <w:rsid w:val="004615C1"/>
    <w:rsid w:val="00461AC5"/>
    <w:rsid w:val="004621AE"/>
    <w:rsid w:val="00465F7C"/>
    <w:rsid w:val="004677CB"/>
    <w:rsid w:val="00470FFD"/>
    <w:rsid w:val="004719EC"/>
    <w:rsid w:val="00473535"/>
    <w:rsid w:val="004739D3"/>
    <w:rsid w:val="00473C05"/>
    <w:rsid w:val="004740C1"/>
    <w:rsid w:val="00474296"/>
    <w:rsid w:val="00474FA7"/>
    <w:rsid w:val="00475259"/>
    <w:rsid w:val="00476868"/>
    <w:rsid w:val="004778AC"/>
    <w:rsid w:val="00480FDE"/>
    <w:rsid w:val="00481F8C"/>
    <w:rsid w:val="00482654"/>
    <w:rsid w:val="00487CFE"/>
    <w:rsid w:val="00490329"/>
    <w:rsid w:val="00494442"/>
    <w:rsid w:val="00495881"/>
    <w:rsid w:val="00496AE8"/>
    <w:rsid w:val="004973AC"/>
    <w:rsid w:val="004A20F9"/>
    <w:rsid w:val="004A2235"/>
    <w:rsid w:val="004A52A2"/>
    <w:rsid w:val="004A55C1"/>
    <w:rsid w:val="004A58BF"/>
    <w:rsid w:val="004A6717"/>
    <w:rsid w:val="004A6A5F"/>
    <w:rsid w:val="004A6C24"/>
    <w:rsid w:val="004A7241"/>
    <w:rsid w:val="004A7856"/>
    <w:rsid w:val="004B5D29"/>
    <w:rsid w:val="004C3B11"/>
    <w:rsid w:val="004C57A6"/>
    <w:rsid w:val="004C6636"/>
    <w:rsid w:val="004D02A2"/>
    <w:rsid w:val="004D3D43"/>
    <w:rsid w:val="004D3E5D"/>
    <w:rsid w:val="004D4A83"/>
    <w:rsid w:val="004E045D"/>
    <w:rsid w:val="004E22DE"/>
    <w:rsid w:val="004E3699"/>
    <w:rsid w:val="004E48D7"/>
    <w:rsid w:val="004E6B9B"/>
    <w:rsid w:val="004F610C"/>
    <w:rsid w:val="004F6EFD"/>
    <w:rsid w:val="004F7534"/>
    <w:rsid w:val="00500736"/>
    <w:rsid w:val="00500D46"/>
    <w:rsid w:val="0050100B"/>
    <w:rsid w:val="00501535"/>
    <w:rsid w:val="00501F2F"/>
    <w:rsid w:val="0050753E"/>
    <w:rsid w:val="005105F7"/>
    <w:rsid w:val="00510F9E"/>
    <w:rsid w:val="0051188F"/>
    <w:rsid w:val="005124FF"/>
    <w:rsid w:val="005126D0"/>
    <w:rsid w:val="00512BDB"/>
    <w:rsid w:val="00514257"/>
    <w:rsid w:val="0051519D"/>
    <w:rsid w:val="00516D47"/>
    <w:rsid w:val="00520F9B"/>
    <w:rsid w:val="005226C5"/>
    <w:rsid w:val="00522BDE"/>
    <w:rsid w:val="005233DD"/>
    <w:rsid w:val="00527046"/>
    <w:rsid w:val="00527943"/>
    <w:rsid w:val="00530225"/>
    <w:rsid w:val="0053485E"/>
    <w:rsid w:val="005370DC"/>
    <w:rsid w:val="00540E59"/>
    <w:rsid w:val="005417A9"/>
    <w:rsid w:val="00544168"/>
    <w:rsid w:val="0054547A"/>
    <w:rsid w:val="005459C7"/>
    <w:rsid w:val="00547755"/>
    <w:rsid w:val="005506A5"/>
    <w:rsid w:val="005524C1"/>
    <w:rsid w:val="00553C18"/>
    <w:rsid w:val="005548B2"/>
    <w:rsid w:val="0055534F"/>
    <w:rsid w:val="005560CC"/>
    <w:rsid w:val="0055682A"/>
    <w:rsid w:val="00557435"/>
    <w:rsid w:val="00557883"/>
    <w:rsid w:val="00560EF3"/>
    <w:rsid w:val="005619C5"/>
    <w:rsid w:val="00562C1C"/>
    <w:rsid w:val="00563463"/>
    <w:rsid w:val="00567BD6"/>
    <w:rsid w:val="00567C14"/>
    <w:rsid w:val="00571405"/>
    <w:rsid w:val="005725BA"/>
    <w:rsid w:val="005730C9"/>
    <w:rsid w:val="00573351"/>
    <w:rsid w:val="005735A2"/>
    <w:rsid w:val="005743B7"/>
    <w:rsid w:val="00575476"/>
    <w:rsid w:val="00581F16"/>
    <w:rsid w:val="0058210B"/>
    <w:rsid w:val="00582C11"/>
    <w:rsid w:val="00582F3F"/>
    <w:rsid w:val="00583F28"/>
    <w:rsid w:val="0058571F"/>
    <w:rsid w:val="00586766"/>
    <w:rsid w:val="0058711D"/>
    <w:rsid w:val="0058743D"/>
    <w:rsid w:val="005924A8"/>
    <w:rsid w:val="00593187"/>
    <w:rsid w:val="0059424E"/>
    <w:rsid w:val="0059440D"/>
    <w:rsid w:val="00596E24"/>
    <w:rsid w:val="005A03B9"/>
    <w:rsid w:val="005A085B"/>
    <w:rsid w:val="005A43BC"/>
    <w:rsid w:val="005A689C"/>
    <w:rsid w:val="005B3015"/>
    <w:rsid w:val="005B3689"/>
    <w:rsid w:val="005B6B15"/>
    <w:rsid w:val="005C2F9C"/>
    <w:rsid w:val="005C37FF"/>
    <w:rsid w:val="005C3FD7"/>
    <w:rsid w:val="005C6002"/>
    <w:rsid w:val="005C600B"/>
    <w:rsid w:val="005C7446"/>
    <w:rsid w:val="005D08F9"/>
    <w:rsid w:val="005D166F"/>
    <w:rsid w:val="005D32D2"/>
    <w:rsid w:val="005D3FB7"/>
    <w:rsid w:val="005D4111"/>
    <w:rsid w:val="005D6A2E"/>
    <w:rsid w:val="005D7FE0"/>
    <w:rsid w:val="005E0705"/>
    <w:rsid w:val="005E0940"/>
    <w:rsid w:val="005E0CB4"/>
    <w:rsid w:val="005E191A"/>
    <w:rsid w:val="005E26C4"/>
    <w:rsid w:val="005E36D3"/>
    <w:rsid w:val="005E47D3"/>
    <w:rsid w:val="005E5BAE"/>
    <w:rsid w:val="005E6658"/>
    <w:rsid w:val="005E6D97"/>
    <w:rsid w:val="005E723C"/>
    <w:rsid w:val="005E76BA"/>
    <w:rsid w:val="005F2835"/>
    <w:rsid w:val="005F2AB4"/>
    <w:rsid w:val="005F3902"/>
    <w:rsid w:val="005F5B96"/>
    <w:rsid w:val="005F5E01"/>
    <w:rsid w:val="00600F9A"/>
    <w:rsid w:val="00601D0E"/>
    <w:rsid w:val="0060208B"/>
    <w:rsid w:val="00604A8D"/>
    <w:rsid w:val="00604CF2"/>
    <w:rsid w:val="00606E5A"/>
    <w:rsid w:val="00606FD4"/>
    <w:rsid w:val="00610E05"/>
    <w:rsid w:val="00611A83"/>
    <w:rsid w:val="00611DD8"/>
    <w:rsid w:val="00613A9D"/>
    <w:rsid w:val="0061475E"/>
    <w:rsid w:val="006155F5"/>
    <w:rsid w:val="0061639C"/>
    <w:rsid w:val="00616478"/>
    <w:rsid w:val="00616599"/>
    <w:rsid w:val="00616778"/>
    <w:rsid w:val="00621DC3"/>
    <w:rsid w:val="00622E6C"/>
    <w:rsid w:val="00623FAF"/>
    <w:rsid w:val="00624149"/>
    <w:rsid w:val="00626D2C"/>
    <w:rsid w:val="00632253"/>
    <w:rsid w:val="00633271"/>
    <w:rsid w:val="006343D9"/>
    <w:rsid w:val="00634A10"/>
    <w:rsid w:val="0063545C"/>
    <w:rsid w:val="0064296B"/>
    <w:rsid w:val="00642DC4"/>
    <w:rsid w:val="00642DF5"/>
    <w:rsid w:val="0064372A"/>
    <w:rsid w:val="00645CFC"/>
    <w:rsid w:val="00647177"/>
    <w:rsid w:val="00647CF1"/>
    <w:rsid w:val="0065164B"/>
    <w:rsid w:val="00652573"/>
    <w:rsid w:val="00654A84"/>
    <w:rsid w:val="00655CB7"/>
    <w:rsid w:val="00655D52"/>
    <w:rsid w:val="00661620"/>
    <w:rsid w:val="00661D9F"/>
    <w:rsid w:val="006621E5"/>
    <w:rsid w:val="0066381C"/>
    <w:rsid w:val="00664EB2"/>
    <w:rsid w:val="00665408"/>
    <w:rsid w:val="00665BEA"/>
    <w:rsid w:val="00666916"/>
    <w:rsid w:val="00667477"/>
    <w:rsid w:val="00667D6E"/>
    <w:rsid w:val="00670652"/>
    <w:rsid w:val="006710BA"/>
    <w:rsid w:val="00671914"/>
    <w:rsid w:val="00672B95"/>
    <w:rsid w:val="00673195"/>
    <w:rsid w:val="00675261"/>
    <w:rsid w:val="00677166"/>
    <w:rsid w:val="00680650"/>
    <w:rsid w:val="00682B98"/>
    <w:rsid w:val="00683A85"/>
    <w:rsid w:val="00684531"/>
    <w:rsid w:val="00684F84"/>
    <w:rsid w:val="00685B41"/>
    <w:rsid w:val="00690E8A"/>
    <w:rsid w:val="00691607"/>
    <w:rsid w:val="00693247"/>
    <w:rsid w:val="006940CF"/>
    <w:rsid w:val="0069459F"/>
    <w:rsid w:val="00694D0E"/>
    <w:rsid w:val="00695DF3"/>
    <w:rsid w:val="0069631D"/>
    <w:rsid w:val="00696908"/>
    <w:rsid w:val="00696C19"/>
    <w:rsid w:val="006978D8"/>
    <w:rsid w:val="006A0E02"/>
    <w:rsid w:val="006A3847"/>
    <w:rsid w:val="006A45DD"/>
    <w:rsid w:val="006A4BA9"/>
    <w:rsid w:val="006A5297"/>
    <w:rsid w:val="006A5AD6"/>
    <w:rsid w:val="006A5BAB"/>
    <w:rsid w:val="006B025B"/>
    <w:rsid w:val="006B1005"/>
    <w:rsid w:val="006B113E"/>
    <w:rsid w:val="006B17A3"/>
    <w:rsid w:val="006B23F4"/>
    <w:rsid w:val="006B255A"/>
    <w:rsid w:val="006B3EE9"/>
    <w:rsid w:val="006B4CFE"/>
    <w:rsid w:val="006C023C"/>
    <w:rsid w:val="006C07B4"/>
    <w:rsid w:val="006C10DD"/>
    <w:rsid w:val="006C294E"/>
    <w:rsid w:val="006C36CE"/>
    <w:rsid w:val="006C3CE9"/>
    <w:rsid w:val="006C3F5D"/>
    <w:rsid w:val="006C4477"/>
    <w:rsid w:val="006C465E"/>
    <w:rsid w:val="006C4851"/>
    <w:rsid w:val="006C4C6C"/>
    <w:rsid w:val="006C5ABA"/>
    <w:rsid w:val="006C61FB"/>
    <w:rsid w:val="006D0CBF"/>
    <w:rsid w:val="006D2CB6"/>
    <w:rsid w:val="006D362D"/>
    <w:rsid w:val="006D49B7"/>
    <w:rsid w:val="006D5C29"/>
    <w:rsid w:val="006D608D"/>
    <w:rsid w:val="006E22A2"/>
    <w:rsid w:val="006E2BAC"/>
    <w:rsid w:val="006E6DAA"/>
    <w:rsid w:val="006E78D1"/>
    <w:rsid w:val="006E7AD1"/>
    <w:rsid w:val="006F06F3"/>
    <w:rsid w:val="006F07F1"/>
    <w:rsid w:val="006F0880"/>
    <w:rsid w:val="006F09EE"/>
    <w:rsid w:val="006F18EA"/>
    <w:rsid w:val="006F1C57"/>
    <w:rsid w:val="006F232C"/>
    <w:rsid w:val="006F297F"/>
    <w:rsid w:val="006F4F34"/>
    <w:rsid w:val="006F508C"/>
    <w:rsid w:val="006F585C"/>
    <w:rsid w:val="006F60B5"/>
    <w:rsid w:val="006F6814"/>
    <w:rsid w:val="006F696C"/>
    <w:rsid w:val="006F755E"/>
    <w:rsid w:val="006F79F2"/>
    <w:rsid w:val="00700AEB"/>
    <w:rsid w:val="00701C63"/>
    <w:rsid w:val="00702ED4"/>
    <w:rsid w:val="00703AF6"/>
    <w:rsid w:val="00704216"/>
    <w:rsid w:val="007051F8"/>
    <w:rsid w:val="0070663B"/>
    <w:rsid w:val="00706748"/>
    <w:rsid w:val="00707791"/>
    <w:rsid w:val="0071089A"/>
    <w:rsid w:val="007108A3"/>
    <w:rsid w:val="007125A4"/>
    <w:rsid w:val="00713EC2"/>
    <w:rsid w:val="00714198"/>
    <w:rsid w:val="00715854"/>
    <w:rsid w:val="007158B4"/>
    <w:rsid w:val="00715E32"/>
    <w:rsid w:val="0071701F"/>
    <w:rsid w:val="007174B4"/>
    <w:rsid w:val="007229A0"/>
    <w:rsid w:val="00722BA2"/>
    <w:rsid w:val="00722DEB"/>
    <w:rsid w:val="00724CE2"/>
    <w:rsid w:val="007260D0"/>
    <w:rsid w:val="0072674D"/>
    <w:rsid w:val="007278A0"/>
    <w:rsid w:val="00731537"/>
    <w:rsid w:val="007326A6"/>
    <w:rsid w:val="00735471"/>
    <w:rsid w:val="00735FF6"/>
    <w:rsid w:val="0073793E"/>
    <w:rsid w:val="00740D71"/>
    <w:rsid w:val="00740EFE"/>
    <w:rsid w:val="0074500C"/>
    <w:rsid w:val="00746B32"/>
    <w:rsid w:val="00747674"/>
    <w:rsid w:val="00750D33"/>
    <w:rsid w:val="00754658"/>
    <w:rsid w:val="00755A09"/>
    <w:rsid w:val="00757E77"/>
    <w:rsid w:val="007601E6"/>
    <w:rsid w:val="00761D89"/>
    <w:rsid w:val="00761E3D"/>
    <w:rsid w:val="00762951"/>
    <w:rsid w:val="007630CF"/>
    <w:rsid w:val="0076369A"/>
    <w:rsid w:val="00763D09"/>
    <w:rsid w:val="00763D6D"/>
    <w:rsid w:val="007652A3"/>
    <w:rsid w:val="0076647E"/>
    <w:rsid w:val="007704BA"/>
    <w:rsid w:val="00771E80"/>
    <w:rsid w:val="00772DC1"/>
    <w:rsid w:val="0077399B"/>
    <w:rsid w:val="007765C9"/>
    <w:rsid w:val="00776A97"/>
    <w:rsid w:val="00783A2A"/>
    <w:rsid w:val="00784728"/>
    <w:rsid w:val="007856F0"/>
    <w:rsid w:val="007867B7"/>
    <w:rsid w:val="00792902"/>
    <w:rsid w:val="00793CEE"/>
    <w:rsid w:val="00794550"/>
    <w:rsid w:val="00794582"/>
    <w:rsid w:val="007951B3"/>
    <w:rsid w:val="0079632F"/>
    <w:rsid w:val="00796BA5"/>
    <w:rsid w:val="00796FB1"/>
    <w:rsid w:val="007A1F63"/>
    <w:rsid w:val="007A2EDD"/>
    <w:rsid w:val="007A2FE9"/>
    <w:rsid w:val="007A4055"/>
    <w:rsid w:val="007A4A5E"/>
    <w:rsid w:val="007A6B7B"/>
    <w:rsid w:val="007A6CB1"/>
    <w:rsid w:val="007A7E3B"/>
    <w:rsid w:val="007B1120"/>
    <w:rsid w:val="007B27D9"/>
    <w:rsid w:val="007B2F08"/>
    <w:rsid w:val="007B42A6"/>
    <w:rsid w:val="007B6BF9"/>
    <w:rsid w:val="007B7565"/>
    <w:rsid w:val="007B7712"/>
    <w:rsid w:val="007B7C91"/>
    <w:rsid w:val="007C067F"/>
    <w:rsid w:val="007C26DA"/>
    <w:rsid w:val="007C3229"/>
    <w:rsid w:val="007C33BC"/>
    <w:rsid w:val="007C532E"/>
    <w:rsid w:val="007C6542"/>
    <w:rsid w:val="007C7C24"/>
    <w:rsid w:val="007D5BC4"/>
    <w:rsid w:val="007D6051"/>
    <w:rsid w:val="007D6BE6"/>
    <w:rsid w:val="007D7D74"/>
    <w:rsid w:val="007D7EA7"/>
    <w:rsid w:val="007E074A"/>
    <w:rsid w:val="007E2432"/>
    <w:rsid w:val="007E46D9"/>
    <w:rsid w:val="007E6E1F"/>
    <w:rsid w:val="007F1599"/>
    <w:rsid w:val="007F30BC"/>
    <w:rsid w:val="007F3B7A"/>
    <w:rsid w:val="007F7850"/>
    <w:rsid w:val="007F78B4"/>
    <w:rsid w:val="007F7C5E"/>
    <w:rsid w:val="008008A8"/>
    <w:rsid w:val="0080101A"/>
    <w:rsid w:val="00801083"/>
    <w:rsid w:val="00801F4B"/>
    <w:rsid w:val="008026F5"/>
    <w:rsid w:val="00804978"/>
    <w:rsid w:val="00805EE7"/>
    <w:rsid w:val="00807B76"/>
    <w:rsid w:val="008100FE"/>
    <w:rsid w:val="00810420"/>
    <w:rsid w:val="008118D7"/>
    <w:rsid w:val="008126D7"/>
    <w:rsid w:val="00813E01"/>
    <w:rsid w:val="00814717"/>
    <w:rsid w:val="00814932"/>
    <w:rsid w:val="00814F0E"/>
    <w:rsid w:val="008165C2"/>
    <w:rsid w:val="00816FE9"/>
    <w:rsid w:val="00821DC5"/>
    <w:rsid w:val="00825B8B"/>
    <w:rsid w:val="00827132"/>
    <w:rsid w:val="0083065C"/>
    <w:rsid w:val="008310D9"/>
    <w:rsid w:val="0083132E"/>
    <w:rsid w:val="00831CA5"/>
    <w:rsid w:val="008334DF"/>
    <w:rsid w:val="00833B15"/>
    <w:rsid w:val="00833CA3"/>
    <w:rsid w:val="00835C20"/>
    <w:rsid w:val="008365F3"/>
    <w:rsid w:val="00836E56"/>
    <w:rsid w:val="0083721F"/>
    <w:rsid w:val="008403E9"/>
    <w:rsid w:val="00841AB2"/>
    <w:rsid w:val="00841BBB"/>
    <w:rsid w:val="00843AA6"/>
    <w:rsid w:val="0084458F"/>
    <w:rsid w:val="008462D8"/>
    <w:rsid w:val="00847A09"/>
    <w:rsid w:val="00847EDA"/>
    <w:rsid w:val="0085062E"/>
    <w:rsid w:val="00852C07"/>
    <w:rsid w:val="008542B2"/>
    <w:rsid w:val="00854756"/>
    <w:rsid w:val="00856613"/>
    <w:rsid w:val="00856871"/>
    <w:rsid w:val="00856885"/>
    <w:rsid w:val="00861C51"/>
    <w:rsid w:val="00862CA5"/>
    <w:rsid w:val="00863812"/>
    <w:rsid w:val="008638B3"/>
    <w:rsid w:val="00864973"/>
    <w:rsid w:val="00864C50"/>
    <w:rsid w:val="008677BE"/>
    <w:rsid w:val="00867B82"/>
    <w:rsid w:val="00867C9E"/>
    <w:rsid w:val="008729E4"/>
    <w:rsid w:val="008736B9"/>
    <w:rsid w:val="00874086"/>
    <w:rsid w:val="00874FE7"/>
    <w:rsid w:val="00875606"/>
    <w:rsid w:val="00875E91"/>
    <w:rsid w:val="00881C71"/>
    <w:rsid w:val="008827FE"/>
    <w:rsid w:val="00883DA2"/>
    <w:rsid w:val="00885497"/>
    <w:rsid w:val="008875B1"/>
    <w:rsid w:val="0089280C"/>
    <w:rsid w:val="00894DF2"/>
    <w:rsid w:val="0089607E"/>
    <w:rsid w:val="008973A6"/>
    <w:rsid w:val="0089795F"/>
    <w:rsid w:val="00897B58"/>
    <w:rsid w:val="008A124C"/>
    <w:rsid w:val="008A3DBD"/>
    <w:rsid w:val="008A4F02"/>
    <w:rsid w:val="008A5955"/>
    <w:rsid w:val="008A7509"/>
    <w:rsid w:val="008A7B3C"/>
    <w:rsid w:val="008B3188"/>
    <w:rsid w:val="008B37C7"/>
    <w:rsid w:val="008B3FF3"/>
    <w:rsid w:val="008B616E"/>
    <w:rsid w:val="008B674B"/>
    <w:rsid w:val="008C0FD5"/>
    <w:rsid w:val="008C10D8"/>
    <w:rsid w:val="008C2804"/>
    <w:rsid w:val="008C2CE2"/>
    <w:rsid w:val="008C44FC"/>
    <w:rsid w:val="008C4CB6"/>
    <w:rsid w:val="008C5A25"/>
    <w:rsid w:val="008C6551"/>
    <w:rsid w:val="008C73BB"/>
    <w:rsid w:val="008D107E"/>
    <w:rsid w:val="008D2E45"/>
    <w:rsid w:val="008D3E9A"/>
    <w:rsid w:val="008D646F"/>
    <w:rsid w:val="008E2B48"/>
    <w:rsid w:val="008E389D"/>
    <w:rsid w:val="008E4869"/>
    <w:rsid w:val="008E51E6"/>
    <w:rsid w:val="008E5967"/>
    <w:rsid w:val="008E5F1E"/>
    <w:rsid w:val="008E6D9D"/>
    <w:rsid w:val="008F08D6"/>
    <w:rsid w:val="008F2579"/>
    <w:rsid w:val="008F41D2"/>
    <w:rsid w:val="00900BD3"/>
    <w:rsid w:val="00901867"/>
    <w:rsid w:val="009065FB"/>
    <w:rsid w:val="0090771D"/>
    <w:rsid w:val="00907D01"/>
    <w:rsid w:val="009144EA"/>
    <w:rsid w:val="00917EF4"/>
    <w:rsid w:val="0092039B"/>
    <w:rsid w:val="009213FE"/>
    <w:rsid w:val="00921581"/>
    <w:rsid w:val="0092208A"/>
    <w:rsid w:val="00922D61"/>
    <w:rsid w:val="00922F38"/>
    <w:rsid w:val="00924E04"/>
    <w:rsid w:val="0092526E"/>
    <w:rsid w:val="00925E38"/>
    <w:rsid w:val="009266EE"/>
    <w:rsid w:val="00926CA9"/>
    <w:rsid w:val="00927919"/>
    <w:rsid w:val="00927DE6"/>
    <w:rsid w:val="0093045F"/>
    <w:rsid w:val="009312FA"/>
    <w:rsid w:val="00934A66"/>
    <w:rsid w:val="00936CAA"/>
    <w:rsid w:val="009371FF"/>
    <w:rsid w:val="009373FC"/>
    <w:rsid w:val="00940359"/>
    <w:rsid w:val="00941BB9"/>
    <w:rsid w:val="00942197"/>
    <w:rsid w:val="00945CF0"/>
    <w:rsid w:val="00945E26"/>
    <w:rsid w:val="00946F33"/>
    <w:rsid w:val="00947D99"/>
    <w:rsid w:val="00951422"/>
    <w:rsid w:val="0095636C"/>
    <w:rsid w:val="00956386"/>
    <w:rsid w:val="00957E0B"/>
    <w:rsid w:val="00960A08"/>
    <w:rsid w:val="009613BD"/>
    <w:rsid w:val="009623C6"/>
    <w:rsid w:val="0096364C"/>
    <w:rsid w:val="009640CD"/>
    <w:rsid w:val="009649F4"/>
    <w:rsid w:val="00964B40"/>
    <w:rsid w:val="00967674"/>
    <w:rsid w:val="00967C2C"/>
    <w:rsid w:val="00967F76"/>
    <w:rsid w:val="009709AF"/>
    <w:rsid w:val="0097199B"/>
    <w:rsid w:val="00974814"/>
    <w:rsid w:val="009762C7"/>
    <w:rsid w:val="00977B04"/>
    <w:rsid w:val="00980042"/>
    <w:rsid w:val="0098238B"/>
    <w:rsid w:val="0098306A"/>
    <w:rsid w:val="009833DC"/>
    <w:rsid w:val="00984165"/>
    <w:rsid w:val="0098728D"/>
    <w:rsid w:val="00987769"/>
    <w:rsid w:val="00987DAE"/>
    <w:rsid w:val="00987FA2"/>
    <w:rsid w:val="00990074"/>
    <w:rsid w:val="009906A3"/>
    <w:rsid w:val="00990905"/>
    <w:rsid w:val="009910D6"/>
    <w:rsid w:val="00992077"/>
    <w:rsid w:val="00992688"/>
    <w:rsid w:val="00994A02"/>
    <w:rsid w:val="009954CF"/>
    <w:rsid w:val="00995C56"/>
    <w:rsid w:val="00997C9F"/>
    <w:rsid w:val="009A0C05"/>
    <w:rsid w:val="009A25A0"/>
    <w:rsid w:val="009A2C83"/>
    <w:rsid w:val="009A3683"/>
    <w:rsid w:val="009A56B3"/>
    <w:rsid w:val="009A7AE5"/>
    <w:rsid w:val="009A7FE8"/>
    <w:rsid w:val="009B027C"/>
    <w:rsid w:val="009B1F5A"/>
    <w:rsid w:val="009B2821"/>
    <w:rsid w:val="009B3674"/>
    <w:rsid w:val="009B3B17"/>
    <w:rsid w:val="009B4A61"/>
    <w:rsid w:val="009B4DA1"/>
    <w:rsid w:val="009B5CC4"/>
    <w:rsid w:val="009B5DC9"/>
    <w:rsid w:val="009B656D"/>
    <w:rsid w:val="009B67C1"/>
    <w:rsid w:val="009B7E20"/>
    <w:rsid w:val="009C1F6A"/>
    <w:rsid w:val="009C3E1B"/>
    <w:rsid w:val="009C484B"/>
    <w:rsid w:val="009C562E"/>
    <w:rsid w:val="009D1E2F"/>
    <w:rsid w:val="009D2BC7"/>
    <w:rsid w:val="009D3510"/>
    <w:rsid w:val="009D3B9F"/>
    <w:rsid w:val="009D3EEE"/>
    <w:rsid w:val="009D618B"/>
    <w:rsid w:val="009D77BC"/>
    <w:rsid w:val="009E028B"/>
    <w:rsid w:val="009E0309"/>
    <w:rsid w:val="009E0E06"/>
    <w:rsid w:val="009E12B3"/>
    <w:rsid w:val="009E20F4"/>
    <w:rsid w:val="009E37E1"/>
    <w:rsid w:val="009E3EAE"/>
    <w:rsid w:val="009E442D"/>
    <w:rsid w:val="009E5766"/>
    <w:rsid w:val="009E5ECF"/>
    <w:rsid w:val="009E7E5F"/>
    <w:rsid w:val="009F11AB"/>
    <w:rsid w:val="009F1369"/>
    <w:rsid w:val="009F1850"/>
    <w:rsid w:val="009F18A9"/>
    <w:rsid w:val="009F2942"/>
    <w:rsid w:val="009F3F5F"/>
    <w:rsid w:val="009F4104"/>
    <w:rsid w:val="009F460D"/>
    <w:rsid w:val="009F4FDD"/>
    <w:rsid w:val="00A00EBF"/>
    <w:rsid w:val="00A0345F"/>
    <w:rsid w:val="00A03956"/>
    <w:rsid w:val="00A0770F"/>
    <w:rsid w:val="00A11CA1"/>
    <w:rsid w:val="00A12980"/>
    <w:rsid w:val="00A1353E"/>
    <w:rsid w:val="00A148F3"/>
    <w:rsid w:val="00A16AA4"/>
    <w:rsid w:val="00A171A5"/>
    <w:rsid w:val="00A2051A"/>
    <w:rsid w:val="00A22413"/>
    <w:rsid w:val="00A22F45"/>
    <w:rsid w:val="00A2393D"/>
    <w:rsid w:val="00A23B77"/>
    <w:rsid w:val="00A264DD"/>
    <w:rsid w:val="00A26F41"/>
    <w:rsid w:val="00A27F96"/>
    <w:rsid w:val="00A30C92"/>
    <w:rsid w:val="00A327A0"/>
    <w:rsid w:val="00A3284A"/>
    <w:rsid w:val="00A33142"/>
    <w:rsid w:val="00A3562D"/>
    <w:rsid w:val="00A35A62"/>
    <w:rsid w:val="00A35CA3"/>
    <w:rsid w:val="00A36AD4"/>
    <w:rsid w:val="00A36FF0"/>
    <w:rsid w:val="00A37715"/>
    <w:rsid w:val="00A40F5D"/>
    <w:rsid w:val="00A421BB"/>
    <w:rsid w:val="00A42451"/>
    <w:rsid w:val="00A478DE"/>
    <w:rsid w:val="00A51460"/>
    <w:rsid w:val="00A5187E"/>
    <w:rsid w:val="00A52DAF"/>
    <w:rsid w:val="00A52F11"/>
    <w:rsid w:val="00A5503D"/>
    <w:rsid w:val="00A55C37"/>
    <w:rsid w:val="00A60962"/>
    <w:rsid w:val="00A60FB1"/>
    <w:rsid w:val="00A61A39"/>
    <w:rsid w:val="00A64A08"/>
    <w:rsid w:val="00A64D12"/>
    <w:rsid w:val="00A66960"/>
    <w:rsid w:val="00A7002A"/>
    <w:rsid w:val="00A769BE"/>
    <w:rsid w:val="00A76C07"/>
    <w:rsid w:val="00A77669"/>
    <w:rsid w:val="00A77EFE"/>
    <w:rsid w:val="00A80A22"/>
    <w:rsid w:val="00A83C6E"/>
    <w:rsid w:val="00A86896"/>
    <w:rsid w:val="00A86EF8"/>
    <w:rsid w:val="00A87ECC"/>
    <w:rsid w:val="00A9320C"/>
    <w:rsid w:val="00A94AC4"/>
    <w:rsid w:val="00A96947"/>
    <w:rsid w:val="00AA0421"/>
    <w:rsid w:val="00AA05BD"/>
    <w:rsid w:val="00AA0D3A"/>
    <w:rsid w:val="00AA1D52"/>
    <w:rsid w:val="00AA1DA8"/>
    <w:rsid w:val="00AA27A1"/>
    <w:rsid w:val="00AA2AC2"/>
    <w:rsid w:val="00AA3452"/>
    <w:rsid w:val="00AA3527"/>
    <w:rsid w:val="00AA5C58"/>
    <w:rsid w:val="00AA5ED4"/>
    <w:rsid w:val="00AB2267"/>
    <w:rsid w:val="00AB32E1"/>
    <w:rsid w:val="00AB4BFC"/>
    <w:rsid w:val="00AB58C6"/>
    <w:rsid w:val="00AB7FFB"/>
    <w:rsid w:val="00AC0E30"/>
    <w:rsid w:val="00AC17CA"/>
    <w:rsid w:val="00AC19F0"/>
    <w:rsid w:val="00AC2374"/>
    <w:rsid w:val="00AC64D4"/>
    <w:rsid w:val="00AC69DA"/>
    <w:rsid w:val="00AC7028"/>
    <w:rsid w:val="00AD1350"/>
    <w:rsid w:val="00AD18A0"/>
    <w:rsid w:val="00AD35A2"/>
    <w:rsid w:val="00AD36E4"/>
    <w:rsid w:val="00AD3F5D"/>
    <w:rsid w:val="00AD4EF5"/>
    <w:rsid w:val="00AD5E7A"/>
    <w:rsid w:val="00AD7138"/>
    <w:rsid w:val="00AE0002"/>
    <w:rsid w:val="00AE38FD"/>
    <w:rsid w:val="00AE3D9D"/>
    <w:rsid w:val="00AE4308"/>
    <w:rsid w:val="00AE5021"/>
    <w:rsid w:val="00AE5FBC"/>
    <w:rsid w:val="00AF0ED2"/>
    <w:rsid w:val="00AF26BD"/>
    <w:rsid w:val="00AF341F"/>
    <w:rsid w:val="00AF4274"/>
    <w:rsid w:val="00AF65AE"/>
    <w:rsid w:val="00AF787A"/>
    <w:rsid w:val="00B00840"/>
    <w:rsid w:val="00B04A96"/>
    <w:rsid w:val="00B04D5A"/>
    <w:rsid w:val="00B069B8"/>
    <w:rsid w:val="00B06B6D"/>
    <w:rsid w:val="00B077E5"/>
    <w:rsid w:val="00B116F1"/>
    <w:rsid w:val="00B1344B"/>
    <w:rsid w:val="00B13A2F"/>
    <w:rsid w:val="00B21ECD"/>
    <w:rsid w:val="00B245F7"/>
    <w:rsid w:val="00B2492A"/>
    <w:rsid w:val="00B306B1"/>
    <w:rsid w:val="00B312B6"/>
    <w:rsid w:val="00B325E9"/>
    <w:rsid w:val="00B35CE4"/>
    <w:rsid w:val="00B3620E"/>
    <w:rsid w:val="00B362F1"/>
    <w:rsid w:val="00B377A3"/>
    <w:rsid w:val="00B44EA8"/>
    <w:rsid w:val="00B456BF"/>
    <w:rsid w:val="00B46E28"/>
    <w:rsid w:val="00B52312"/>
    <w:rsid w:val="00B52321"/>
    <w:rsid w:val="00B52EFB"/>
    <w:rsid w:val="00B53F98"/>
    <w:rsid w:val="00B546EF"/>
    <w:rsid w:val="00B55598"/>
    <w:rsid w:val="00B55985"/>
    <w:rsid w:val="00B56642"/>
    <w:rsid w:val="00B60A6B"/>
    <w:rsid w:val="00B63E92"/>
    <w:rsid w:val="00B64B93"/>
    <w:rsid w:val="00B665EB"/>
    <w:rsid w:val="00B673CB"/>
    <w:rsid w:val="00B67545"/>
    <w:rsid w:val="00B707F5"/>
    <w:rsid w:val="00B734CB"/>
    <w:rsid w:val="00B74185"/>
    <w:rsid w:val="00B7424B"/>
    <w:rsid w:val="00B74B48"/>
    <w:rsid w:val="00B75522"/>
    <w:rsid w:val="00B806E2"/>
    <w:rsid w:val="00B81767"/>
    <w:rsid w:val="00B82E52"/>
    <w:rsid w:val="00B8476F"/>
    <w:rsid w:val="00B90D4E"/>
    <w:rsid w:val="00B93211"/>
    <w:rsid w:val="00B95180"/>
    <w:rsid w:val="00B9530D"/>
    <w:rsid w:val="00BA039F"/>
    <w:rsid w:val="00BA136B"/>
    <w:rsid w:val="00BA2307"/>
    <w:rsid w:val="00BA2AAF"/>
    <w:rsid w:val="00BA326B"/>
    <w:rsid w:val="00BA327C"/>
    <w:rsid w:val="00BA563C"/>
    <w:rsid w:val="00BA56CD"/>
    <w:rsid w:val="00BA5BF7"/>
    <w:rsid w:val="00BA6B16"/>
    <w:rsid w:val="00BA6E0D"/>
    <w:rsid w:val="00BA743A"/>
    <w:rsid w:val="00BB013F"/>
    <w:rsid w:val="00BB063C"/>
    <w:rsid w:val="00BB09C3"/>
    <w:rsid w:val="00BB1838"/>
    <w:rsid w:val="00BB2163"/>
    <w:rsid w:val="00BB45B3"/>
    <w:rsid w:val="00BB745A"/>
    <w:rsid w:val="00BB7463"/>
    <w:rsid w:val="00BB7FFD"/>
    <w:rsid w:val="00BC1923"/>
    <w:rsid w:val="00BC2C68"/>
    <w:rsid w:val="00BC2FFE"/>
    <w:rsid w:val="00BC3197"/>
    <w:rsid w:val="00BC3211"/>
    <w:rsid w:val="00BC5472"/>
    <w:rsid w:val="00BC54EF"/>
    <w:rsid w:val="00BD0635"/>
    <w:rsid w:val="00BD1789"/>
    <w:rsid w:val="00BD24F9"/>
    <w:rsid w:val="00BD3006"/>
    <w:rsid w:val="00BD34A8"/>
    <w:rsid w:val="00BD3660"/>
    <w:rsid w:val="00BD6CB2"/>
    <w:rsid w:val="00BD6F91"/>
    <w:rsid w:val="00BD76BA"/>
    <w:rsid w:val="00BD774B"/>
    <w:rsid w:val="00BD7D71"/>
    <w:rsid w:val="00BE161E"/>
    <w:rsid w:val="00BE17E9"/>
    <w:rsid w:val="00BE24F9"/>
    <w:rsid w:val="00BE3658"/>
    <w:rsid w:val="00BE5955"/>
    <w:rsid w:val="00BE7C2F"/>
    <w:rsid w:val="00BF0933"/>
    <w:rsid w:val="00BF0F73"/>
    <w:rsid w:val="00BF0F81"/>
    <w:rsid w:val="00BF1729"/>
    <w:rsid w:val="00BF17D5"/>
    <w:rsid w:val="00BF2256"/>
    <w:rsid w:val="00BF226C"/>
    <w:rsid w:val="00BF2732"/>
    <w:rsid w:val="00BF2B50"/>
    <w:rsid w:val="00BF644A"/>
    <w:rsid w:val="00BF7258"/>
    <w:rsid w:val="00C016F1"/>
    <w:rsid w:val="00C01912"/>
    <w:rsid w:val="00C01C58"/>
    <w:rsid w:val="00C022E5"/>
    <w:rsid w:val="00C045C1"/>
    <w:rsid w:val="00C04A25"/>
    <w:rsid w:val="00C04A5F"/>
    <w:rsid w:val="00C10970"/>
    <w:rsid w:val="00C10B1E"/>
    <w:rsid w:val="00C129E0"/>
    <w:rsid w:val="00C14DCF"/>
    <w:rsid w:val="00C231AA"/>
    <w:rsid w:val="00C247A2"/>
    <w:rsid w:val="00C249B0"/>
    <w:rsid w:val="00C24D75"/>
    <w:rsid w:val="00C25407"/>
    <w:rsid w:val="00C25F2F"/>
    <w:rsid w:val="00C2712C"/>
    <w:rsid w:val="00C3076F"/>
    <w:rsid w:val="00C32F03"/>
    <w:rsid w:val="00C34B3D"/>
    <w:rsid w:val="00C34BCF"/>
    <w:rsid w:val="00C4192E"/>
    <w:rsid w:val="00C42630"/>
    <w:rsid w:val="00C42661"/>
    <w:rsid w:val="00C43FBE"/>
    <w:rsid w:val="00C458AC"/>
    <w:rsid w:val="00C46EF4"/>
    <w:rsid w:val="00C52B23"/>
    <w:rsid w:val="00C5310D"/>
    <w:rsid w:val="00C534F8"/>
    <w:rsid w:val="00C53FA2"/>
    <w:rsid w:val="00C554D0"/>
    <w:rsid w:val="00C558CC"/>
    <w:rsid w:val="00C55B13"/>
    <w:rsid w:val="00C5629C"/>
    <w:rsid w:val="00C56500"/>
    <w:rsid w:val="00C56EF5"/>
    <w:rsid w:val="00C575A3"/>
    <w:rsid w:val="00C578AB"/>
    <w:rsid w:val="00C60927"/>
    <w:rsid w:val="00C609F8"/>
    <w:rsid w:val="00C60B9B"/>
    <w:rsid w:val="00C61939"/>
    <w:rsid w:val="00C6272C"/>
    <w:rsid w:val="00C637D2"/>
    <w:rsid w:val="00C638A0"/>
    <w:rsid w:val="00C66B66"/>
    <w:rsid w:val="00C66C2E"/>
    <w:rsid w:val="00C66EEB"/>
    <w:rsid w:val="00C672E9"/>
    <w:rsid w:val="00C7334B"/>
    <w:rsid w:val="00C74CB7"/>
    <w:rsid w:val="00C764F5"/>
    <w:rsid w:val="00C768D5"/>
    <w:rsid w:val="00C76B8C"/>
    <w:rsid w:val="00C76F9E"/>
    <w:rsid w:val="00C77F4A"/>
    <w:rsid w:val="00C80524"/>
    <w:rsid w:val="00C80927"/>
    <w:rsid w:val="00C81435"/>
    <w:rsid w:val="00C83B4D"/>
    <w:rsid w:val="00C8432C"/>
    <w:rsid w:val="00C91042"/>
    <w:rsid w:val="00C910F2"/>
    <w:rsid w:val="00C96CF0"/>
    <w:rsid w:val="00C97740"/>
    <w:rsid w:val="00CA02C9"/>
    <w:rsid w:val="00CA1213"/>
    <w:rsid w:val="00CA18B2"/>
    <w:rsid w:val="00CA1935"/>
    <w:rsid w:val="00CA2758"/>
    <w:rsid w:val="00CA5B46"/>
    <w:rsid w:val="00CB00E5"/>
    <w:rsid w:val="00CB02E1"/>
    <w:rsid w:val="00CB1230"/>
    <w:rsid w:val="00CB28F6"/>
    <w:rsid w:val="00CB3264"/>
    <w:rsid w:val="00CB3EE0"/>
    <w:rsid w:val="00CC0200"/>
    <w:rsid w:val="00CC1BC6"/>
    <w:rsid w:val="00CC1F38"/>
    <w:rsid w:val="00CC355B"/>
    <w:rsid w:val="00CC615A"/>
    <w:rsid w:val="00CC6782"/>
    <w:rsid w:val="00CC7AB1"/>
    <w:rsid w:val="00CD00DB"/>
    <w:rsid w:val="00CD014E"/>
    <w:rsid w:val="00CD0173"/>
    <w:rsid w:val="00CD1539"/>
    <w:rsid w:val="00CD162C"/>
    <w:rsid w:val="00CD1E5C"/>
    <w:rsid w:val="00CD4273"/>
    <w:rsid w:val="00CD7763"/>
    <w:rsid w:val="00CE0A11"/>
    <w:rsid w:val="00CE1426"/>
    <w:rsid w:val="00CE27CC"/>
    <w:rsid w:val="00CE2BC7"/>
    <w:rsid w:val="00CE3987"/>
    <w:rsid w:val="00CE6A27"/>
    <w:rsid w:val="00CF0620"/>
    <w:rsid w:val="00CF17BD"/>
    <w:rsid w:val="00CF1A51"/>
    <w:rsid w:val="00CF2B48"/>
    <w:rsid w:val="00CF2B57"/>
    <w:rsid w:val="00CF3336"/>
    <w:rsid w:val="00CF34A0"/>
    <w:rsid w:val="00CF499B"/>
    <w:rsid w:val="00CF66E7"/>
    <w:rsid w:val="00CF6B1A"/>
    <w:rsid w:val="00D076B7"/>
    <w:rsid w:val="00D11A93"/>
    <w:rsid w:val="00D120C0"/>
    <w:rsid w:val="00D12B93"/>
    <w:rsid w:val="00D1396C"/>
    <w:rsid w:val="00D14AA6"/>
    <w:rsid w:val="00D1769B"/>
    <w:rsid w:val="00D202F2"/>
    <w:rsid w:val="00D203C5"/>
    <w:rsid w:val="00D209A5"/>
    <w:rsid w:val="00D21527"/>
    <w:rsid w:val="00D21583"/>
    <w:rsid w:val="00D21F2C"/>
    <w:rsid w:val="00D2224A"/>
    <w:rsid w:val="00D22B03"/>
    <w:rsid w:val="00D231CB"/>
    <w:rsid w:val="00D233C6"/>
    <w:rsid w:val="00D2399F"/>
    <w:rsid w:val="00D2448A"/>
    <w:rsid w:val="00D255EF"/>
    <w:rsid w:val="00D26556"/>
    <w:rsid w:val="00D329A5"/>
    <w:rsid w:val="00D3303C"/>
    <w:rsid w:val="00D33ECD"/>
    <w:rsid w:val="00D33F1E"/>
    <w:rsid w:val="00D35C0F"/>
    <w:rsid w:val="00D4033F"/>
    <w:rsid w:val="00D41366"/>
    <w:rsid w:val="00D4308E"/>
    <w:rsid w:val="00D44315"/>
    <w:rsid w:val="00D44C36"/>
    <w:rsid w:val="00D4537D"/>
    <w:rsid w:val="00D50E28"/>
    <w:rsid w:val="00D51093"/>
    <w:rsid w:val="00D51EB3"/>
    <w:rsid w:val="00D53D30"/>
    <w:rsid w:val="00D550DD"/>
    <w:rsid w:val="00D57232"/>
    <w:rsid w:val="00D575CC"/>
    <w:rsid w:val="00D577F8"/>
    <w:rsid w:val="00D57C5F"/>
    <w:rsid w:val="00D62E1F"/>
    <w:rsid w:val="00D652BB"/>
    <w:rsid w:val="00D70552"/>
    <w:rsid w:val="00D71588"/>
    <w:rsid w:val="00D71C9B"/>
    <w:rsid w:val="00D71F41"/>
    <w:rsid w:val="00D733F6"/>
    <w:rsid w:val="00D74723"/>
    <w:rsid w:val="00D75A96"/>
    <w:rsid w:val="00D75B13"/>
    <w:rsid w:val="00D76372"/>
    <w:rsid w:val="00D76D7A"/>
    <w:rsid w:val="00D804F5"/>
    <w:rsid w:val="00D814A5"/>
    <w:rsid w:val="00D81502"/>
    <w:rsid w:val="00D83AF6"/>
    <w:rsid w:val="00D86D43"/>
    <w:rsid w:val="00D87BE4"/>
    <w:rsid w:val="00D9023D"/>
    <w:rsid w:val="00D90C13"/>
    <w:rsid w:val="00D92C76"/>
    <w:rsid w:val="00D9345F"/>
    <w:rsid w:val="00D94156"/>
    <w:rsid w:val="00D945C9"/>
    <w:rsid w:val="00D94A71"/>
    <w:rsid w:val="00D94FC8"/>
    <w:rsid w:val="00D95417"/>
    <w:rsid w:val="00DA0B3F"/>
    <w:rsid w:val="00DA11CC"/>
    <w:rsid w:val="00DA12FE"/>
    <w:rsid w:val="00DA28F0"/>
    <w:rsid w:val="00DA347F"/>
    <w:rsid w:val="00DA3B97"/>
    <w:rsid w:val="00DA3C30"/>
    <w:rsid w:val="00DA63D8"/>
    <w:rsid w:val="00DB3217"/>
    <w:rsid w:val="00DB413B"/>
    <w:rsid w:val="00DB4DE6"/>
    <w:rsid w:val="00DB6E9A"/>
    <w:rsid w:val="00DB7514"/>
    <w:rsid w:val="00DC4F01"/>
    <w:rsid w:val="00DC5153"/>
    <w:rsid w:val="00DC696F"/>
    <w:rsid w:val="00DC720D"/>
    <w:rsid w:val="00DC79A5"/>
    <w:rsid w:val="00DC7B91"/>
    <w:rsid w:val="00DD14A0"/>
    <w:rsid w:val="00DD1875"/>
    <w:rsid w:val="00DD2AD4"/>
    <w:rsid w:val="00DD415C"/>
    <w:rsid w:val="00DD493E"/>
    <w:rsid w:val="00DD4E6E"/>
    <w:rsid w:val="00DE01CC"/>
    <w:rsid w:val="00DE04DA"/>
    <w:rsid w:val="00DE1DC5"/>
    <w:rsid w:val="00DE4911"/>
    <w:rsid w:val="00DE5255"/>
    <w:rsid w:val="00DF5370"/>
    <w:rsid w:val="00DF55FF"/>
    <w:rsid w:val="00DF764C"/>
    <w:rsid w:val="00E0005B"/>
    <w:rsid w:val="00E00ECB"/>
    <w:rsid w:val="00E02D43"/>
    <w:rsid w:val="00E04507"/>
    <w:rsid w:val="00E046ED"/>
    <w:rsid w:val="00E06A94"/>
    <w:rsid w:val="00E07453"/>
    <w:rsid w:val="00E12BA1"/>
    <w:rsid w:val="00E137A1"/>
    <w:rsid w:val="00E13AA9"/>
    <w:rsid w:val="00E1495D"/>
    <w:rsid w:val="00E14AED"/>
    <w:rsid w:val="00E14D04"/>
    <w:rsid w:val="00E15E4F"/>
    <w:rsid w:val="00E166CE"/>
    <w:rsid w:val="00E242EA"/>
    <w:rsid w:val="00E258CE"/>
    <w:rsid w:val="00E26BEC"/>
    <w:rsid w:val="00E26E4F"/>
    <w:rsid w:val="00E306E1"/>
    <w:rsid w:val="00E30A4F"/>
    <w:rsid w:val="00E331AB"/>
    <w:rsid w:val="00E343C8"/>
    <w:rsid w:val="00E345D9"/>
    <w:rsid w:val="00E37717"/>
    <w:rsid w:val="00E41C53"/>
    <w:rsid w:val="00E423C9"/>
    <w:rsid w:val="00E42A83"/>
    <w:rsid w:val="00E44299"/>
    <w:rsid w:val="00E446CE"/>
    <w:rsid w:val="00E4574E"/>
    <w:rsid w:val="00E46A60"/>
    <w:rsid w:val="00E4705B"/>
    <w:rsid w:val="00E50600"/>
    <w:rsid w:val="00E510B5"/>
    <w:rsid w:val="00E52437"/>
    <w:rsid w:val="00E5545D"/>
    <w:rsid w:val="00E5580B"/>
    <w:rsid w:val="00E5697E"/>
    <w:rsid w:val="00E57C2C"/>
    <w:rsid w:val="00E6100B"/>
    <w:rsid w:val="00E62E88"/>
    <w:rsid w:val="00E641FD"/>
    <w:rsid w:val="00E656F8"/>
    <w:rsid w:val="00E70A41"/>
    <w:rsid w:val="00E71FB6"/>
    <w:rsid w:val="00E73E0B"/>
    <w:rsid w:val="00E7409C"/>
    <w:rsid w:val="00E75126"/>
    <w:rsid w:val="00E75973"/>
    <w:rsid w:val="00E76BFC"/>
    <w:rsid w:val="00E77183"/>
    <w:rsid w:val="00E80692"/>
    <w:rsid w:val="00E80BBB"/>
    <w:rsid w:val="00E8136B"/>
    <w:rsid w:val="00E83519"/>
    <w:rsid w:val="00E8441C"/>
    <w:rsid w:val="00E84B8F"/>
    <w:rsid w:val="00E84BB7"/>
    <w:rsid w:val="00E84DD6"/>
    <w:rsid w:val="00E85B21"/>
    <w:rsid w:val="00E85E22"/>
    <w:rsid w:val="00E86C13"/>
    <w:rsid w:val="00E86F45"/>
    <w:rsid w:val="00E874DA"/>
    <w:rsid w:val="00E91132"/>
    <w:rsid w:val="00E9152C"/>
    <w:rsid w:val="00E9346D"/>
    <w:rsid w:val="00E93DA7"/>
    <w:rsid w:val="00E9446B"/>
    <w:rsid w:val="00E947E9"/>
    <w:rsid w:val="00E960A0"/>
    <w:rsid w:val="00EA0006"/>
    <w:rsid w:val="00EA0C1E"/>
    <w:rsid w:val="00EA2094"/>
    <w:rsid w:val="00EA253B"/>
    <w:rsid w:val="00EA4B54"/>
    <w:rsid w:val="00EA4FB0"/>
    <w:rsid w:val="00EA5433"/>
    <w:rsid w:val="00EA5A15"/>
    <w:rsid w:val="00EA5D27"/>
    <w:rsid w:val="00EA6005"/>
    <w:rsid w:val="00EA6A68"/>
    <w:rsid w:val="00EA7655"/>
    <w:rsid w:val="00EB2966"/>
    <w:rsid w:val="00EB396A"/>
    <w:rsid w:val="00EB42C7"/>
    <w:rsid w:val="00EB46DA"/>
    <w:rsid w:val="00EB4737"/>
    <w:rsid w:val="00EB518A"/>
    <w:rsid w:val="00EB5AC4"/>
    <w:rsid w:val="00EB5E92"/>
    <w:rsid w:val="00EB70A2"/>
    <w:rsid w:val="00EB7527"/>
    <w:rsid w:val="00EB7592"/>
    <w:rsid w:val="00EB7932"/>
    <w:rsid w:val="00EC040D"/>
    <w:rsid w:val="00EC113F"/>
    <w:rsid w:val="00EC267F"/>
    <w:rsid w:val="00EC28C4"/>
    <w:rsid w:val="00EC3FEF"/>
    <w:rsid w:val="00EC4161"/>
    <w:rsid w:val="00EC6F7A"/>
    <w:rsid w:val="00ED1A7D"/>
    <w:rsid w:val="00ED2A27"/>
    <w:rsid w:val="00ED3DA7"/>
    <w:rsid w:val="00ED41E7"/>
    <w:rsid w:val="00ED51D9"/>
    <w:rsid w:val="00ED5DA1"/>
    <w:rsid w:val="00ED6DB5"/>
    <w:rsid w:val="00EE1F34"/>
    <w:rsid w:val="00EE210A"/>
    <w:rsid w:val="00EE228D"/>
    <w:rsid w:val="00EE27F5"/>
    <w:rsid w:val="00EE6126"/>
    <w:rsid w:val="00EE65E8"/>
    <w:rsid w:val="00EE71FB"/>
    <w:rsid w:val="00EE76BB"/>
    <w:rsid w:val="00EF0FE9"/>
    <w:rsid w:val="00EF10F2"/>
    <w:rsid w:val="00EF25B0"/>
    <w:rsid w:val="00EF2926"/>
    <w:rsid w:val="00EF3D08"/>
    <w:rsid w:val="00EF3FCD"/>
    <w:rsid w:val="00EF4197"/>
    <w:rsid w:val="00EF6FE0"/>
    <w:rsid w:val="00EF72B8"/>
    <w:rsid w:val="00F01B43"/>
    <w:rsid w:val="00F03DF7"/>
    <w:rsid w:val="00F063DF"/>
    <w:rsid w:val="00F0643A"/>
    <w:rsid w:val="00F0731E"/>
    <w:rsid w:val="00F10AE6"/>
    <w:rsid w:val="00F10BB4"/>
    <w:rsid w:val="00F1144A"/>
    <w:rsid w:val="00F11850"/>
    <w:rsid w:val="00F159F2"/>
    <w:rsid w:val="00F15B75"/>
    <w:rsid w:val="00F17722"/>
    <w:rsid w:val="00F20498"/>
    <w:rsid w:val="00F21345"/>
    <w:rsid w:val="00F24B3F"/>
    <w:rsid w:val="00F2595D"/>
    <w:rsid w:val="00F260A7"/>
    <w:rsid w:val="00F31257"/>
    <w:rsid w:val="00F31F6E"/>
    <w:rsid w:val="00F32045"/>
    <w:rsid w:val="00F3230E"/>
    <w:rsid w:val="00F3285D"/>
    <w:rsid w:val="00F32A99"/>
    <w:rsid w:val="00F34584"/>
    <w:rsid w:val="00F36476"/>
    <w:rsid w:val="00F36D80"/>
    <w:rsid w:val="00F37500"/>
    <w:rsid w:val="00F3785A"/>
    <w:rsid w:val="00F40810"/>
    <w:rsid w:val="00F41DD7"/>
    <w:rsid w:val="00F43E60"/>
    <w:rsid w:val="00F455B0"/>
    <w:rsid w:val="00F459AA"/>
    <w:rsid w:val="00F45F17"/>
    <w:rsid w:val="00F46497"/>
    <w:rsid w:val="00F46B0D"/>
    <w:rsid w:val="00F50B2C"/>
    <w:rsid w:val="00F518DC"/>
    <w:rsid w:val="00F51B03"/>
    <w:rsid w:val="00F52C35"/>
    <w:rsid w:val="00F5442A"/>
    <w:rsid w:val="00F54CC5"/>
    <w:rsid w:val="00F5564A"/>
    <w:rsid w:val="00F559B7"/>
    <w:rsid w:val="00F55B2A"/>
    <w:rsid w:val="00F55BF9"/>
    <w:rsid w:val="00F57392"/>
    <w:rsid w:val="00F60FDB"/>
    <w:rsid w:val="00F61D29"/>
    <w:rsid w:val="00F6369A"/>
    <w:rsid w:val="00F66533"/>
    <w:rsid w:val="00F70388"/>
    <w:rsid w:val="00F74BA0"/>
    <w:rsid w:val="00F76DBA"/>
    <w:rsid w:val="00F8030B"/>
    <w:rsid w:val="00F80547"/>
    <w:rsid w:val="00F81ABC"/>
    <w:rsid w:val="00F8267F"/>
    <w:rsid w:val="00F82CE7"/>
    <w:rsid w:val="00F844E7"/>
    <w:rsid w:val="00F93928"/>
    <w:rsid w:val="00F95FB9"/>
    <w:rsid w:val="00FA06F1"/>
    <w:rsid w:val="00FA1191"/>
    <w:rsid w:val="00FA13BB"/>
    <w:rsid w:val="00FA250F"/>
    <w:rsid w:val="00FA28D5"/>
    <w:rsid w:val="00FA2CC8"/>
    <w:rsid w:val="00FA3514"/>
    <w:rsid w:val="00FA37C5"/>
    <w:rsid w:val="00FA44DE"/>
    <w:rsid w:val="00FA4C39"/>
    <w:rsid w:val="00FA69F1"/>
    <w:rsid w:val="00FA6B68"/>
    <w:rsid w:val="00FA6FBB"/>
    <w:rsid w:val="00FB096C"/>
    <w:rsid w:val="00FB11B7"/>
    <w:rsid w:val="00FB2BC0"/>
    <w:rsid w:val="00FB31C2"/>
    <w:rsid w:val="00FB46BF"/>
    <w:rsid w:val="00FB52CB"/>
    <w:rsid w:val="00FB5F38"/>
    <w:rsid w:val="00FC271B"/>
    <w:rsid w:val="00FC43F4"/>
    <w:rsid w:val="00FC44C4"/>
    <w:rsid w:val="00FC5C00"/>
    <w:rsid w:val="00FC704F"/>
    <w:rsid w:val="00FD1E2B"/>
    <w:rsid w:val="00FD2E55"/>
    <w:rsid w:val="00FD2E61"/>
    <w:rsid w:val="00FD480B"/>
    <w:rsid w:val="00FD6284"/>
    <w:rsid w:val="00FD6916"/>
    <w:rsid w:val="00FE5BB5"/>
    <w:rsid w:val="00FE6BDD"/>
    <w:rsid w:val="00FE6D64"/>
    <w:rsid w:val="00FE714D"/>
    <w:rsid w:val="00FE773F"/>
    <w:rsid w:val="00FF11A9"/>
    <w:rsid w:val="00FF3037"/>
    <w:rsid w:val="00FF3523"/>
    <w:rsid w:val="00FF37B5"/>
    <w:rsid w:val="00FF48B1"/>
    <w:rsid w:val="00FF5925"/>
    <w:rsid w:val="00FF5E01"/>
    <w:rsid w:val="00FF721E"/>
    <w:rsid w:val="00FF7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987BE5"/>
  <w15:docId w15:val="{AE6C04F8-02F9-42FB-AB12-87EB4E0B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F66533"/>
    <w:pPr>
      <w:widowControl w:val="0"/>
      <w:snapToGrid w:val="0"/>
      <w:jc w:val="both"/>
    </w:pPr>
    <w:rPr>
      <w:sz w:val="18"/>
    </w:rPr>
  </w:style>
  <w:style w:type="paragraph" w:styleId="1">
    <w:name w:val="heading 1"/>
    <w:basedOn w:val="a5"/>
    <w:next w:val="a6"/>
    <w:link w:val="10"/>
    <w:uiPriority w:val="9"/>
    <w:qFormat/>
    <w:rsid w:val="00527943"/>
    <w:pPr>
      <w:keepNext/>
      <w:numPr>
        <w:numId w:val="9"/>
      </w:numPr>
      <w:outlineLvl w:val="0"/>
    </w:pPr>
    <w:rPr>
      <w:rFonts w:asciiTheme="majorHAnsi" w:eastAsiaTheme="majorEastAsia" w:hAnsiTheme="majorHAnsi" w:cstheme="majorBidi"/>
      <w:b/>
      <w:sz w:val="20"/>
      <w:szCs w:val="24"/>
    </w:rPr>
  </w:style>
  <w:style w:type="paragraph" w:styleId="2">
    <w:name w:val="heading 2"/>
    <w:basedOn w:val="a5"/>
    <w:next w:val="a6"/>
    <w:link w:val="20"/>
    <w:uiPriority w:val="9"/>
    <w:unhideWhenUsed/>
    <w:qFormat/>
    <w:rsid w:val="00527943"/>
    <w:pPr>
      <w:keepNext/>
      <w:numPr>
        <w:ilvl w:val="1"/>
        <w:numId w:val="9"/>
      </w:numPr>
      <w:outlineLvl w:val="1"/>
    </w:pPr>
    <w:rPr>
      <w:rFonts w:asciiTheme="majorHAnsi" w:eastAsiaTheme="majorEastAsia" w:hAnsiTheme="majorHAnsi" w:cstheme="majorBidi"/>
      <w:b/>
      <w:sz w:val="20"/>
    </w:rPr>
  </w:style>
  <w:style w:type="paragraph" w:styleId="3">
    <w:name w:val="heading 3"/>
    <w:basedOn w:val="a5"/>
    <w:next w:val="a6"/>
    <w:link w:val="30"/>
    <w:uiPriority w:val="9"/>
    <w:unhideWhenUsed/>
    <w:qFormat/>
    <w:rsid w:val="00527943"/>
    <w:pPr>
      <w:keepNext/>
      <w:numPr>
        <w:ilvl w:val="2"/>
        <w:numId w:val="9"/>
      </w:numPr>
      <w:outlineLvl w:val="2"/>
    </w:pPr>
    <w:rPr>
      <w:rFonts w:asciiTheme="majorHAnsi" w:eastAsiaTheme="majorEastAsia" w:hAnsiTheme="majorHAnsi" w:cstheme="majorBidi"/>
      <w:b/>
      <w:sz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5"/>
    <w:uiPriority w:val="34"/>
    <w:unhideWhenUsed/>
    <w:qFormat/>
    <w:rsid w:val="00106CE3"/>
    <w:pPr>
      <w:ind w:leftChars="400" w:left="840"/>
    </w:pPr>
  </w:style>
  <w:style w:type="paragraph" w:styleId="ac">
    <w:name w:val="header"/>
    <w:basedOn w:val="a5"/>
    <w:link w:val="ad"/>
    <w:uiPriority w:val="99"/>
    <w:semiHidden/>
    <w:rsid w:val="009623C6"/>
    <w:pPr>
      <w:tabs>
        <w:tab w:val="center" w:pos="4252"/>
        <w:tab w:val="right" w:pos="8504"/>
      </w:tabs>
    </w:pPr>
    <w:rPr>
      <w:rFonts w:cs="Times New Roman"/>
      <w:szCs w:val="24"/>
      <w:lang w:val="x-none" w:eastAsia="x-none"/>
    </w:rPr>
  </w:style>
  <w:style w:type="character" w:customStyle="1" w:styleId="ad">
    <w:name w:val="ヘッダー (文字)"/>
    <w:basedOn w:val="a7"/>
    <w:link w:val="ac"/>
    <w:uiPriority w:val="99"/>
    <w:semiHidden/>
    <w:rsid w:val="0073793E"/>
    <w:rPr>
      <w:rFonts w:cs="Times New Roman"/>
      <w:sz w:val="18"/>
      <w:szCs w:val="24"/>
      <w:lang w:val="x-none" w:eastAsia="x-none"/>
    </w:rPr>
  </w:style>
  <w:style w:type="paragraph" w:styleId="ae">
    <w:name w:val="footer"/>
    <w:basedOn w:val="a5"/>
    <w:link w:val="af"/>
    <w:uiPriority w:val="99"/>
    <w:semiHidden/>
    <w:rsid w:val="00D209A5"/>
    <w:pPr>
      <w:tabs>
        <w:tab w:val="center" w:pos="4252"/>
        <w:tab w:val="right" w:pos="8504"/>
      </w:tabs>
    </w:pPr>
  </w:style>
  <w:style w:type="character" w:customStyle="1" w:styleId="af">
    <w:name w:val="フッター (文字)"/>
    <w:basedOn w:val="a7"/>
    <w:link w:val="ae"/>
    <w:uiPriority w:val="99"/>
    <w:semiHidden/>
    <w:rsid w:val="0073793E"/>
    <w:rPr>
      <w:sz w:val="18"/>
    </w:rPr>
  </w:style>
  <w:style w:type="paragraph" w:styleId="af0">
    <w:name w:val="Balloon Text"/>
    <w:basedOn w:val="a5"/>
    <w:link w:val="af1"/>
    <w:uiPriority w:val="99"/>
    <w:semiHidden/>
    <w:unhideWhenUsed/>
    <w:rsid w:val="00696C19"/>
    <w:rPr>
      <w:rFonts w:asciiTheme="majorHAnsi" w:eastAsiaTheme="majorEastAsia" w:hAnsiTheme="majorHAnsi" w:cstheme="majorBidi"/>
      <w:szCs w:val="18"/>
    </w:rPr>
  </w:style>
  <w:style w:type="character" w:customStyle="1" w:styleId="af1">
    <w:name w:val="吹き出し (文字)"/>
    <w:basedOn w:val="a7"/>
    <w:link w:val="af0"/>
    <w:uiPriority w:val="99"/>
    <w:semiHidden/>
    <w:rsid w:val="00696C19"/>
    <w:rPr>
      <w:rFonts w:asciiTheme="majorHAnsi" w:eastAsiaTheme="majorEastAsia" w:hAnsiTheme="majorHAnsi" w:cstheme="majorBidi"/>
      <w:sz w:val="18"/>
      <w:szCs w:val="18"/>
    </w:rPr>
  </w:style>
  <w:style w:type="paragraph" w:customStyle="1" w:styleId="af2">
    <w:name w:val="タイトル枠_項目名_テーマ番号"/>
    <w:basedOn w:val="a5"/>
    <w:next w:val="a5"/>
    <w:uiPriority w:val="18"/>
    <w:semiHidden/>
    <w:qFormat/>
    <w:rsid w:val="004A6C24"/>
    <w:pPr>
      <w:adjustRightInd w:val="0"/>
      <w:jc w:val="center"/>
    </w:pPr>
    <w:rPr>
      <w:color w:val="000000" w:themeColor="text1"/>
      <w:w w:val="90"/>
      <w:sz w:val="16"/>
      <w:szCs w:val="16"/>
    </w:rPr>
  </w:style>
  <w:style w:type="paragraph" w:customStyle="1" w:styleId="af3">
    <w:name w:val="タイトル枠_項目名"/>
    <w:basedOn w:val="a5"/>
    <w:next w:val="a5"/>
    <w:uiPriority w:val="18"/>
    <w:semiHidden/>
    <w:qFormat/>
    <w:rsid w:val="004A6C24"/>
    <w:pPr>
      <w:adjustRightInd w:val="0"/>
      <w:jc w:val="center"/>
    </w:pPr>
    <w:rPr>
      <w:color w:val="000000" w:themeColor="text1"/>
      <w:sz w:val="16"/>
      <w:szCs w:val="16"/>
    </w:rPr>
  </w:style>
  <w:style w:type="paragraph" w:customStyle="1" w:styleId="af4">
    <w:name w:val="タイトル枠_項目名_和英"/>
    <w:basedOn w:val="a5"/>
    <w:next w:val="a5"/>
    <w:uiPriority w:val="18"/>
    <w:semiHidden/>
    <w:qFormat/>
    <w:rsid w:val="00D9023D"/>
    <w:pPr>
      <w:adjustRightInd w:val="0"/>
      <w:jc w:val="center"/>
    </w:pPr>
    <w:rPr>
      <w:color w:val="000000" w:themeColor="text1"/>
      <w:sz w:val="12"/>
      <w:szCs w:val="20"/>
    </w:rPr>
  </w:style>
  <w:style w:type="character" w:customStyle="1" w:styleId="10">
    <w:name w:val="見出し 1 (文字)"/>
    <w:basedOn w:val="a7"/>
    <w:link w:val="1"/>
    <w:uiPriority w:val="9"/>
    <w:rsid w:val="00527943"/>
    <w:rPr>
      <w:rFonts w:asciiTheme="majorHAnsi" w:eastAsiaTheme="majorEastAsia" w:hAnsiTheme="majorHAnsi" w:cstheme="majorBidi"/>
      <w:b/>
      <w:sz w:val="20"/>
      <w:szCs w:val="24"/>
    </w:rPr>
  </w:style>
  <w:style w:type="character" w:customStyle="1" w:styleId="20">
    <w:name w:val="見出し 2 (文字)"/>
    <w:basedOn w:val="a7"/>
    <w:link w:val="2"/>
    <w:uiPriority w:val="9"/>
    <w:rsid w:val="00527943"/>
    <w:rPr>
      <w:rFonts w:asciiTheme="majorHAnsi" w:eastAsiaTheme="majorEastAsia" w:hAnsiTheme="majorHAnsi" w:cstheme="majorBidi"/>
      <w:b/>
      <w:sz w:val="20"/>
    </w:rPr>
  </w:style>
  <w:style w:type="character" w:customStyle="1" w:styleId="30">
    <w:name w:val="見出し 3 (文字)"/>
    <w:basedOn w:val="a7"/>
    <w:link w:val="3"/>
    <w:uiPriority w:val="9"/>
    <w:rsid w:val="00527943"/>
    <w:rPr>
      <w:rFonts w:asciiTheme="majorHAnsi" w:eastAsiaTheme="majorEastAsia" w:hAnsiTheme="majorHAnsi" w:cstheme="majorBidi"/>
      <w:b/>
      <w:sz w:val="20"/>
    </w:rPr>
  </w:style>
  <w:style w:type="paragraph" w:customStyle="1" w:styleId="Abstract">
    <w:name w:val="Abstract"/>
    <w:basedOn w:val="a5"/>
    <w:next w:val="Keywords"/>
    <w:uiPriority w:val="18"/>
    <w:qFormat/>
    <w:rsid w:val="00544168"/>
    <w:pPr>
      <w:numPr>
        <w:ilvl w:val="5"/>
        <w:numId w:val="9"/>
      </w:numPr>
      <w:spacing w:beforeLines="100" w:before="100"/>
      <w:outlineLvl w:val="5"/>
    </w:pPr>
  </w:style>
  <w:style w:type="paragraph" w:customStyle="1" w:styleId="Keywords">
    <w:name w:val="Keywords"/>
    <w:basedOn w:val="a5"/>
    <w:next w:val="a5"/>
    <w:uiPriority w:val="18"/>
    <w:qFormat/>
    <w:rsid w:val="00544168"/>
    <w:pPr>
      <w:numPr>
        <w:ilvl w:val="6"/>
        <w:numId w:val="9"/>
      </w:numPr>
      <w:adjustRightInd w:val="0"/>
      <w:spacing w:beforeLines="100" w:before="100"/>
    </w:pPr>
    <w:rPr>
      <w:color w:val="000000" w:themeColor="text1"/>
      <w:szCs w:val="20"/>
    </w:rPr>
  </w:style>
  <w:style w:type="paragraph" w:customStyle="1" w:styleId="a1">
    <w:name w:val="参考文献見出し"/>
    <w:basedOn w:val="a5"/>
    <w:next w:val="a0"/>
    <w:uiPriority w:val="10"/>
    <w:qFormat/>
    <w:rsid w:val="00F93928"/>
    <w:pPr>
      <w:numPr>
        <w:ilvl w:val="7"/>
        <w:numId w:val="9"/>
      </w:numPr>
      <w:adjustRightInd w:val="0"/>
      <w:jc w:val="left"/>
      <w:outlineLvl w:val="7"/>
    </w:pPr>
    <w:rPr>
      <w:b/>
      <w:color w:val="000000" w:themeColor="text1"/>
      <w:sz w:val="20"/>
      <w:szCs w:val="20"/>
    </w:rPr>
  </w:style>
  <w:style w:type="paragraph" w:customStyle="1" w:styleId="a2">
    <w:name w:val="業績見出し"/>
    <w:basedOn w:val="a5"/>
    <w:next w:val="a3"/>
    <w:uiPriority w:val="12"/>
    <w:qFormat/>
    <w:rsid w:val="00F93928"/>
    <w:pPr>
      <w:numPr>
        <w:ilvl w:val="8"/>
        <w:numId w:val="9"/>
      </w:numPr>
      <w:adjustRightInd w:val="0"/>
      <w:jc w:val="left"/>
      <w:outlineLvl w:val="8"/>
    </w:pPr>
    <w:rPr>
      <w:b/>
      <w:color w:val="000000" w:themeColor="text1"/>
      <w:sz w:val="20"/>
      <w:szCs w:val="20"/>
    </w:rPr>
  </w:style>
  <w:style w:type="paragraph" w:styleId="af5">
    <w:name w:val="caption"/>
    <w:basedOn w:val="a5"/>
    <w:next w:val="a5"/>
    <w:uiPriority w:val="35"/>
    <w:semiHidden/>
    <w:unhideWhenUsed/>
    <w:qFormat/>
    <w:rsid w:val="009B4DA1"/>
    <w:rPr>
      <w:bCs/>
    </w:rPr>
  </w:style>
  <w:style w:type="paragraph" w:customStyle="1" w:styleId="a">
    <w:name w:val="図キャプション"/>
    <w:basedOn w:val="a5"/>
    <w:next w:val="FigCaption"/>
    <w:uiPriority w:val="14"/>
    <w:qFormat/>
    <w:rsid w:val="00F559B7"/>
    <w:pPr>
      <w:keepNext/>
      <w:numPr>
        <w:numId w:val="24"/>
      </w:numPr>
      <w:ind w:left="301" w:hanging="301"/>
      <w:jc w:val="center"/>
    </w:pPr>
  </w:style>
  <w:style w:type="paragraph" w:customStyle="1" w:styleId="a0">
    <w:name w:val="参考文献リスト"/>
    <w:basedOn w:val="a5"/>
    <w:uiPriority w:val="11"/>
    <w:qFormat/>
    <w:rsid w:val="00FA6B68"/>
    <w:pPr>
      <w:numPr>
        <w:numId w:val="29"/>
      </w:numPr>
    </w:pPr>
  </w:style>
  <w:style w:type="paragraph" w:customStyle="1" w:styleId="FigCaption">
    <w:name w:val="Fig Caption"/>
    <w:basedOn w:val="a"/>
    <w:next w:val="a5"/>
    <w:uiPriority w:val="15"/>
    <w:qFormat/>
    <w:rsid w:val="00F559B7"/>
    <w:pPr>
      <w:keepNext w:val="0"/>
      <w:numPr>
        <w:numId w:val="26"/>
      </w:numPr>
      <w:spacing w:afterLines="50" w:after="50"/>
    </w:pPr>
  </w:style>
  <w:style w:type="paragraph" w:customStyle="1" w:styleId="a4">
    <w:name w:val="表キャプション"/>
    <w:basedOn w:val="a"/>
    <w:next w:val="TableCaption"/>
    <w:uiPriority w:val="15"/>
    <w:qFormat/>
    <w:rsid w:val="0084458F"/>
    <w:pPr>
      <w:numPr>
        <w:numId w:val="27"/>
      </w:numPr>
      <w:spacing w:beforeLines="50" w:before="50"/>
    </w:pPr>
  </w:style>
  <w:style w:type="paragraph" w:customStyle="1" w:styleId="TableCaption">
    <w:name w:val="Table Caption"/>
    <w:basedOn w:val="a4"/>
    <w:next w:val="a5"/>
    <w:uiPriority w:val="17"/>
    <w:qFormat/>
    <w:rsid w:val="00B44EA8"/>
    <w:pPr>
      <w:numPr>
        <w:numId w:val="28"/>
      </w:numPr>
      <w:spacing w:beforeLines="0" w:before="0"/>
    </w:pPr>
  </w:style>
  <w:style w:type="paragraph" w:customStyle="1" w:styleId="af6">
    <w:name w:val="見出しその他"/>
    <w:basedOn w:val="a5"/>
    <w:next w:val="a6"/>
    <w:uiPriority w:val="10"/>
    <w:qFormat/>
    <w:rsid w:val="00F93928"/>
    <w:pPr>
      <w:outlineLvl w:val="0"/>
    </w:pPr>
    <w:rPr>
      <w:b/>
      <w:sz w:val="20"/>
    </w:rPr>
  </w:style>
  <w:style w:type="paragraph" w:customStyle="1" w:styleId="a3">
    <w:name w:val="業績リスト"/>
    <w:basedOn w:val="a5"/>
    <w:uiPriority w:val="13"/>
    <w:qFormat/>
    <w:rsid w:val="00FA6B68"/>
    <w:pPr>
      <w:numPr>
        <w:numId w:val="30"/>
      </w:numPr>
    </w:pPr>
  </w:style>
  <w:style w:type="paragraph" w:customStyle="1" w:styleId="af7">
    <w:name w:val="タイトル枠センタリング欄"/>
    <w:basedOn w:val="a5"/>
    <w:uiPriority w:val="18"/>
    <w:semiHidden/>
    <w:qFormat/>
    <w:rsid w:val="00BB013F"/>
    <w:pPr>
      <w:adjustRightInd w:val="0"/>
      <w:jc w:val="center"/>
    </w:pPr>
    <w:rPr>
      <w:color w:val="000000" w:themeColor="text1"/>
      <w:szCs w:val="20"/>
    </w:rPr>
  </w:style>
  <w:style w:type="character" w:styleId="af8">
    <w:name w:val="Placeholder Text"/>
    <w:basedOn w:val="a7"/>
    <w:uiPriority w:val="99"/>
    <w:semiHidden/>
    <w:rsid w:val="00FD6916"/>
    <w:rPr>
      <w:color w:val="808080"/>
    </w:rPr>
  </w:style>
  <w:style w:type="character" w:styleId="af9">
    <w:name w:val="Hyperlink"/>
    <w:basedOn w:val="a7"/>
    <w:uiPriority w:val="99"/>
    <w:unhideWhenUsed/>
    <w:rsid w:val="0073793E"/>
    <w:rPr>
      <w:color w:val="auto"/>
      <w:u w:val="none"/>
    </w:rPr>
  </w:style>
  <w:style w:type="paragraph" w:customStyle="1" w:styleId="afa">
    <w:name w:val="プログラムコード"/>
    <w:basedOn w:val="a5"/>
    <w:link w:val="afb"/>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left"/>
    </w:pPr>
    <w:rPr>
      <w:rFonts w:ascii="ＭＳ ゴシック" w:eastAsia="ＭＳ ゴシック" w:hAnsi="Consolas"/>
      <w:sz w:val="16"/>
    </w:rPr>
  </w:style>
  <w:style w:type="character" w:customStyle="1" w:styleId="afb">
    <w:name w:val="プログラムコード (文字)"/>
    <w:basedOn w:val="a7"/>
    <w:link w:val="afa"/>
    <w:uiPriority w:val="17"/>
    <w:rsid w:val="009E0309"/>
    <w:rPr>
      <w:rFonts w:ascii="ＭＳ ゴシック" w:eastAsia="ＭＳ ゴシック" w:hAnsi="Consolas"/>
      <w:sz w:val="16"/>
    </w:rPr>
  </w:style>
  <w:style w:type="paragraph" w:customStyle="1" w:styleId="a6">
    <w:name w:val="本文段落"/>
    <w:basedOn w:val="a5"/>
    <w:qFormat/>
    <w:rsid w:val="0073793E"/>
    <w:pPr>
      <w:ind w:firstLineChars="100" w:firstLine="100"/>
    </w:pPr>
  </w:style>
  <w:style w:type="paragraph" w:customStyle="1" w:styleId="afc">
    <w:name w:val="アルゴリズム"/>
    <w:basedOn w:val="a5"/>
    <w:link w:val="afd"/>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s>
      <w:jc w:val="left"/>
    </w:pPr>
    <w:rPr>
      <w:sz w:val="16"/>
    </w:rPr>
  </w:style>
  <w:style w:type="character" w:customStyle="1" w:styleId="afd">
    <w:name w:val="アルゴリズム (文字)"/>
    <w:basedOn w:val="a7"/>
    <w:link w:val="afc"/>
    <w:uiPriority w:val="17"/>
    <w:rsid w:val="009E030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20326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Documents\4&#24180;&#24460;&#23398;&#26399;\kumanogo_&#20104;&#31295;_EP_2019123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A61660F8C74F828852D8F228582B25"/>
        <w:category>
          <w:name w:val="全般"/>
          <w:gallery w:val="placeholder"/>
        </w:category>
        <w:types>
          <w:type w:val="bbPlcHdr"/>
        </w:types>
        <w:behaviors>
          <w:behavior w:val="content"/>
        </w:behaviors>
        <w:guid w:val="{830EF3FF-AB3B-484D-81A5-D4BDF27DEC8E}"/>
      </w:docPartPr>
      <w:docPartBody>
        <w:p w:rsidR="005A0CC1" w:rsidRDefault="001C63CE">
          <w:pPr>
            <w:pStyle w:val="8BA61660F8C74F828852D8F228582B25"/>
          </w:pPr>
          <w:r w:rsidRPr="000F75A0">
            <w:rPr>
              <w:rFonts w:hint="eastAsia"/>
              <w:color w:val="808080"/>
              <w:sz w:val="10"/>
            </w:rPr>
            <w:t>テーマ</w:t>
          </w:r>
          <w:r w:rsidRPr="000F75A0">
            <w:rPr>
              <w:rStyle w:val="a3"/>
              <w:rFonts w:hint="eastAsia"/>
              <w:sz w:val="10"/>
            </w:rPr>
            <w:t>番号を入力</w:t>
          </w:r>
        </w:p>
      </w:docPartBody>
    </w:docPart>
    <w:docPart>
      <w:docPartPr>
        <w:name w:val="91D41F31FCB341FFACEEC1B659AD346C"/>
        <w:category>
          <w:name w:val="全般"/>
          <w:gallery w:val="placeholder"/>
        </w:category>
        <w:types>
          <w:type w:val="bbPlcHdr"/>
        </w:types>
        <w:behaviors>
          <w:behavior w:val="content"/>
        </w:behaviors>
        <w:guid w:val="{1CA83DFC-DC85-407B-97C0-7E1ACA710389}"/>
      </w:docPartPr>
      <w:docPartBody>
        <w:p w:rsidR="005A0CC1" w:rsidRDefault="001C63CE">
          <w:pPr>
            <w:pStyle w:val="91D41F31FCB341FFACEEC1B659AD346C"/>
          </w:pPr>
          <w:r w:rsidRPr="007D1EAA">
            <w:rPr>
              <w:rStyle w:val="a3"/>
              <w:rFonts w:hint="eastAsia"/>
            </w:rPr>
            <w:t>クリックして</w:t>
          </w:r>
          <w:r>
            <w:rPr>
              <w:rStyle w:val="a3"/>
              <w:rFonts w:hint="eastAsia"/>
            </w:rPr>
            <w:t>和文テーマ名</w:t>
          </w:r>
          <w:r w:rsidRPr="007D1EAA">
            <w:rPr>
              <w:rStyle w:val="a3"/>
              <w:rFonts w:hint="eastAsia"/>
            </w:rPr>
            <w:t>を入力</w:t>
          </w:r>
        </w:p>
      </w:docPartBody>
    </w:docPart>
    <w:docPart>
      <w:docPartPr>
        <w:name w:val="00F9B3D18EE54269A0689D4BFA951F97"/>
        <w:category>
          <w:name w:val="全般"/>
          <w:gallery w:val="placeholder"/>
        </w:category>
        <w:types>
          <w:type w:val="bbPlcHdr"/>
        </w:types>
        <w:behaviors>
          <w:behavior w:val="content"/>
        </w:behaviors>
        <w:guid w:val="{178BE17E-C7DF-4F20-926C-E7F99962392C}"/>
      </w:docPartPr>
      <w:docPartBody>
        <w:p w:rsidR="005A0CC1" w:rsidRDefault="001C63CE">
          <w:pPr>
            <w:pStyle w:val="00F9B3D18EE54269A0689D4BFA951F97"/>
          </w:pPr>
          <w:r>
            <w:rPr>
              <w:rStyle w:val="a3"/>
              <w:rFonts w:hint="eastAsia"/>
            </w:rPr>
            <w:t>指導教員</w:t>
          </w:r>
          <w:r w:rsidRPr="007D1EAA">
            <w:rPr>
              <w:rStyle w:val="a3"/>
              <w:rFonts w:hint="eastAsia"/>
            </w:rPr>
            <w:t>を選択</w:t>
          </w:r>
        </w:p>
      </w:docPartBody>
    </w:docPart>
    <w:docPart>
      <w:docPartPr>
        <w:name w:val="F0ECBB8A85C24E98A8293C779EA1D768"/>
        <w:category>
          <w:name w:val="全般"/>
          <w:gallery w:val="placeholder"/>
        </w:category>
        <w:types>
          <w:type w:val="bbPlcHdr"/>
        </w:types>
        <w:behaviors>
          <w:behavior w:val="content"/>
        </w:behaviors>
        <w:guid w:val="{8CB0B372-C821-47F6-A6DD-9828471FDAC5}"/>
      </w:docPartPr>
      <w:docPartBody>
        <w:p w:rsidR="005A0CC1" w:rsidRDefault="001C63CE">
          <w:pPr>
            <w:pStyle w:val="F0ECBB8A85C24E98A8293C779EA1D768"/>
          </w:pPr>
          <w:r w:rsidRPr="007D1EAA">
            <w:rPr>
              <w:rStyle w:val="a3"/>
              <w:rFonts w:hint="eastAsia"/>
            </w:rPr>
            <w:t>クリックして</w:t>
          </w:r>
          <w:r>
            <w:rPr>
              <w:rStyle w:val="a3"/>
              <w:rFonts w:hint="eastAsia"/>
            </w:rPr>
            <w:t>英文テーマ名</w:t>
          </w:r>
          <w:r w:rsidRPr="007D1EAA">
            <w:rPr>
              <w:rStyle w:val="a3"/>
              <w:rFonts w:hint="eastAsia"/>
            </w:rPr>
            <w:t>を入力</w:t>
          </w:r>
        </w:p>
      </w:docPartBody>
    </w:docPart>
    <w:docPart>
      <w:docPartPr>
        <w:name w:val="D43D1533555C4F27910650DD116B419D"/>
        <w:category>
          <w:name w:val="全般"/>
          <w:gallery w:val="placeholder"/>
        </w:category>
        <w:types>
          <w:type w:val="bbPlcHdr"/>
        </w:types>
        <w:behaviors>
          <w:behavior w:val="content"/>
        </w:behaviors>
        <w:guid w:val="{BDEF66CD-E409-479D-B797-5D3E83BC7CBB}"/>
      </w:docPartPr>
      <w:docPartBody>
        <w:p w:rsidR="005A0CC1" w:rsidRDefault="001C63CE">
          <w:pPr>
            <w:pStyle w:val="D43D1533555C4F27910650DD116B419D"/>
          </w:pPr>
          <w:r>
            <w:rPr>
              <w:rStyle w:val="a3"/>
              <w:rFonts w:hint="eastAsia"/>
              <w:sz w:val="16"/>
            </w:rPr>
            <w:t>組</w:t>
          </w:r>
          <w:r w:rsidRPr="00D83AF6">
            <w:rPr>
              <w:rStyle w:val="a3"/>
              <w:rFonts w:hint="eastAsia"/>
              <w:sz w:val="16"/>
            </w:rPr>
            <w:t>を選択</w:t>
          </w:r>
        </w:p>
      </w:docPartBody>
    </w:docPart>
    <w:docPart>
      <w:docPartPr>
        <w:name w:val="9E5EA225F2934548A3967286679A3081"/>
        <w:category>
          <w:name w:val="全般"/>
          <w:gallery w:val="placeholder"/>
        </w:category>
        <w:types>
          <w:type w:val="bbPlcHdr"/>
        </w:types>
        <w:behaviors>
          <w:behavior w:val="content"/>
        </w:behaviors>
        <w:guid w:val="{431B4FD0-0287-4034-965A-347E4D22E555}"/>
      </w:docPartPr>
      <w:docPartBody>
        <w:p w:rsidR="005A0CC1" w:rsidRDefault="001C63CE">
          <w:pPr>
            <w:pStyle w:val="9E5EA225F2934548A3967286679A3081"/>
          </w:pPr>
          <w:r>
            <w:rPr>
              <w:rStyle w:val="a3"/>
              <w:rFonts w:hint="eastAsia"/>
              <w:sz w:val="16"/>
            </w:rPr>
            <w:t>名列番号</w:t>
          </w:r>
          <w:r w:rsidRPr="00D83AF6">
            <w:rPr>
              <w:rStyle w:val="a3"/>
              <w:rFonts w:hint="eastAsia"/>
              <w:sz w:val="16"/>
            </w:rPr>
            <w:t>を入力</w:t>
          </w:r>
        </w:p>
      </w:docPartBody>
    </w:docPart>
    <w:docPart>
      <w:docPartPr>
        <w:name w:val="854EE70E333645658BB70256CE1E2B8B"/>
        <w:category>
          <w:name w:val="全般"/>
          <w:gallery w:val="placeholder"/>
        </w:category>
        <w:types>
          <w:type w:val="bbPlcHdr"/>
        </w:types>
        <w:behaviors>
          <w:behavior w:val="content"/>
        </w:behaviors>
        <w:guid w:val="{CB078B59-2424-4B7F-9CDC-D9B52B8F8919}"/>
      </w:docPartPr>
      <w:docPartBody>
        <w:p w:rsidR="005A0CC1" w:rsidRDefault="001C63CE">
          <w:pPr>
            <w:pStyle w:val="854EE70E333645658BB70256CE1E2B8B"/>
          </w:pPr>
          <w:r w:rsidRPr="00D83AF6">
            <w:rPr>
              <w:rStyle w:val="a3"/>
              <w:rFonts w:hint="eastAsia"/>
              <w:sz w:val="16"/>
            </w:rPr>
            <w:t>氏名を入力</w:t>
          </w:r>
        </w:p>
      </w:docPartBody>
    </w:docPart>
    <w:docPart>
      <w:docPartPr>
        <w:name w:val="AFBD44DEBE5C47648E6E4DCF7E2FC184"/>
        <w:category>
          <w:name w:val="全般"/>
          <w:gallery w:val="placeholder"/>
        </w:category>
        <w:types>
          <w:type w:val="bbPlcHdr"/>
        </w:types>
        <w:behaviors>
          <w:behavior w:val="content"/>
        </w:behaviors>
        <w:guid w:val="{FAE0750B-E812-45B4-9B4A-FF152850ACA4}"/>
      </w:docPartPr>
      <w:docPartBody>
        <w:p w:rsidR="005A0CC1" w:rsidRDefault="001C63CE">
          <w:pPr>
            <w:pStyle w:val="AFBD44DEBE5C47648E6E4DCF7E2FC184"/>
          </w:pPr>
          <w:r>
            <w:rPr>
              <w:rStyle w:val="a3"/>
              <w:rFonts w:hint="eastAsia"/>
              <w:sz w:val="16"/>
            </w:rPr>
            <w:t>英文</w:t>
          </w:r>
          <w:r w:rsidRPr="00D83AF6">
            <w:rPr>
              <w:rStyle w:val="a3"/>
              <w:rFonts w:hint="eastAsia"/>
              <w:sz w:val="16"/>
            </w:rPr>
            <w:t>氏名を入力</w:t>
          </w:r>
        </w:p>
      </w:docPartBody>
    </w:docPart>
    <w:docPart>
      <w:docPartPr>
        <w:name w:val="A8599B83046B42509BD5B797AE8D7D03"/>
        <w:category>
          <w:name w:val="全般"/>
          <w:gallery w:val="placeholder"/>
        </w:category>
        <w:types>
          <w:type w:val="bbPlcHdr"/>
        </w:types>
        <w:behaviors>
          <w:behavior w:val="content"/>
        </w:behaviors>
        <w:guid w:val="{C5C0E47A-1C40-4DB1-A443-9C030A36F2B7}"/>
      </w:docPartPr>
      <w:docPartBody>
        <w:p w:rsidR="005A0CC1" w:rsidRDefault="001C63CE">
          <w:pPr>
            <w:pStyle w:val="A8599B83046B42509BD5B797AE8D7D03"/>
          </w:pPr>
          <w:r w:rsidRPr="007D1EAA">
            <w:rPr>
              <w:rStyle w:val="a3"/>
              <w:rFonts w:hint="eastAsia"/>
            </w:rPr>
            <w:t>クリックして</w:t>
          </w:r>
          <w:r>
            <w:rPr>
              <w:rStyle w:val="a3"/>
              <w:rFonts w:hint="eastAsia"/>
            </w:rPr>
            <w:t>Keywords</w:t>
          </w:r>
          <w:r w:rsidRPr="007D1EAA">
            <w:rPr>
              <w:rStyle w:val="a3"/>
              <w:rFonts w:hint="eastAsia"/>
            </w:rPr>
            <w:t>を入力</w:t>
          </w:r>
          <w:r>
            <w:rPr>
              <w:rStyle w:val="a3"/>
              <w:rFonts w:hint="eastAsia"/>
            </w:rPr>
            <w:t>．英文で5個程度まで</w:t>
          </w:r>
        </w:p>
      </w:docPartBody>
    </w:docPart>
    <w:docPart>
      <w:docPartPr>
        <w:name w:val="29DE22E53A0947EEA6D1DC41FA1B9F65"/>
        <w:category>
          <w:name w:val="全般"/>
          <w:gallery w:val="placeholder"/>
        </w:category>
        <w:types>
          <w:type w:val="bbPlcHdr"/>
        </w:types>
        <w:behaviors>
          <w:behavior w:val="content"/>
        </w:behaviors>
        <w:guid w:val="{AF6F4B31-6DAB-4875-A744-E4781DBD5874}"/>
      </w:docPartPr>
      <w:docPartBody>
        <w:p w:rsidR="00FE1208" w:rsidRDefault="00DA4C18" w:rsidP="00DA4C18">
          <w:pPr>
            <w:pStyle w:val="29DE22E53A0947EEA6D1DC41FA1B9F65"/>
          </w:pPr>
          <w:r w:rsidRPr="000F75A0">
            <w:rPr>
              <w:rFonts w:hint="eastAsia"/>
              <w:color w:val="808080"/>
              <w:sz w:val="10"/>
            </w:rPr>
            <w:t>テーマ</w:t>
          </w:r>
          <w:r w:rsidRPr="000F75A0">
            <w:rPr>
              <w:rStyle w:val="a3"/>
              <w:rFonts w:hint="eastAsia"/>
              <w:sz w:val="10"/>
            </w:rPr>
            <w:t>番号を入力</w:t>
          </w:r>
        </w:p>
      </w:docPartBody>
    </w:docPart>
    <w:docPart>
      <w:docPartPr>
        <w:name w:val="42BC8E7BD6EA4E6993163CFFCFB88566"/>
        <w:category>
          <w:name w:val="全般"/>
          <w:gallery w:val="placeholder"/>
        </w:category>
        <w:types>
          <w:type w:val="bbPlcHdr"/>
        </w:types>
        <w:behaviors>
          <w:behavior w:val="content"/>
        </w:behaviors>
        <w:guid w:val="{4886CB24-A8AB-4119-8E2B-DEE52AF23CA2}"/>
      </w:docPartPr>
      <w:docPartBody>
        <w:p w:rsidR="00FE1208" w:rsidRDefault="00DA4C18" w:rsidP="00DA4C18">
          <w:pPr>
            <w:pStyle w:val="42BC8E7BD6EA4E6993163CFFCFB88566"/>
          </w:pPr>
          <w:r w:rsidRPr="000F75A0">
            <w:rPr>
              <w:rFonts w:hint="eastAsia"/>
              <w:color w:val="808080"/>
              <w:sz w:val="10"/>
            </w:rPr>
            <w:t>テーマ</w:t>
          </w:r>
          <w:r w:rsidRPr="000F75A0">
            <w:rPr>
              <w:rStyle w:val="a3"/>
              <w:rFonts w:hint="eastAsia"/>
              <w:sz w:val="10"/>
            </w:rPr>
            <w:t>番号を入力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8CC"/>
    <w:rsid w:val="001679FA"/>
    <w:rsid w:val="00177E54"/>
    <w:rsid w:val="001A7B8B"/>
    <w:rsid w:val="001C63CE"/>
    <w:rsid w:val="00237F05"/>
    <w:rsid w:val="00291F15"/>
    <w:rsid w:val="00381E9C"/>
    <w:rsid w:val="004506DE"/>
    <w:rsid w:val="00492404"/>
    <w:rsid w:val="005A0CC1"/>
    <w:rsid w:val="005C516D"/>
    <w:rsid w:val="00606FBC"/>
    <w:rsid w:val="00693AD5"/>
    <w:rsid w:val="00726B0B"/>
    <w:rsid w:val="008942E8"/>
    <w:rsid w:val="009304B3"/>
    <w:rsid w:val="009D4461"/>
    <w:rsid w:val="00A0668C"/>
    <w:rsid w:val="00AA4D95"/>
    <w:rsid w:val="00AD079E"/>
    <w:rsid w:val="00B31073"/>
    <w:rsid w:val="00B9653D"/>
    <w:rsid w:val="00BA48CC"/>
    <w:rsid w:val="00C324C8"/>
    <w:rsid w:val="00C729AC"/>
    <w:rsid w:val="00C75BDA"/>
    <w:rsid w:val="00DA4C18"/>
    <w:rsid w:val="00FE1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4C18"/>
    <w:rPr>
      <w:color w:val="808080"/>
    </w:rPr>
  </w:style>
  <w:style w:type="paragraph" w:customStyle="1" w:styleId="8BA61660F8C74F828852D8F228582B25">
    <w:name w:val="8BA61660F8C74F828852D8F228582B25"/>
    <w:pPr>
      <w:widowControl w:val="0"/>
      <w:jc w:val="both"/>
    </w:pPr>
  </w:style>
  <w:style w:type="paragraph" w:customStyle="1" w:styleId="91D41F31FCB341FFACEEC1B659AD346C">
    <w:name w:val="91D41F31FCB341FFACEEC1B659AD346C"/>
    <w:pPr>
      <w:widowControl w:val="0"/>
      <w:jc w:val="both"/>
    </w:pPr>
  </w:style>
  <w:style w:type="paragraph" w:customStyle="1" w:styleId="00F9B3D18EE54269A0689D4BFA951F97">
    <w:name w:val="00F9B3D18EE54269A0689D4BFA951F97"/>
    <w:pPr>
      <w:widowControl w:val="0"/>
      <w:jc w:val="both"/>
    </w:pPr>
  </w:style>
  <w:style w:type="paragraph" w:customStyle="1" w:styleId="F0ECBB8A85C24E98A8293C779EA1D768">
    <w:name w:val="F0ECBB8A85C24E98A8293C779EA1D768"/>
    <w:pPr>
      <w:widowControl w:val="0"/>
      <w:jc w:val="both"/>
    </w:pPr>
  </w:style>
  <w:style w:type="paragraph" w:customStyle="1" w:styleId="D43D1533555C4F27910650DD116B419D">
    <w:name w:val="D43D1533555C4F27910650DD116B419D"/>
    <w:pPr>
      <w:widowControl w:val="0"/>
      <w:jc w:val="both"/>
    </w:pPr>
  </w:style>
  <w:style w:type="paragraph" w:customStyle="1" w:styleId="9E5EA225F2934548A3967286679A3081">
    <w:name w:val="9E5EA225F2934548A3967286679A3081"/>
    <w:pPr>
      <w:widowControl w:val="0"/>
      <w:jc w:val="both"/>
    </w:pPr>
  </w:style>
  <w:style w:type="paragraph" w:customStyle="1" w:styleId="854EE70E333645658BB70256CE1E2B8B">
    <w:name w:val="854EE70E333645658BB70256CE1E2B8B"/>
    <w:pPr>
      <w:widowControl w:val="0"/>
      <w:jc w:val="both"/>
    </w:pPr>
  </w:style>
  <w:style w:type="paragraph" w:customStyle="1" w:styleId="AFBD44DEBE5C47648E6E4DCF7E2FC184">
    <w:name w:val="AFBD44DEBE5C47648E6E4DCF7E2FC184"/>
    <w:pPr>
      <w:widowControl w:val="0"/>
      <w:jc w:val="both"/>
    </w:pPr>
  </w:style>
  <w:style w:type="paragraph" w:customStyle="1" w:styleId="A8599B83046B42509BD5B797AE8D7D03">
    <w:name w:val="A8599B83046B42509BD5B797AE8D7D03"/>
    <w:pPr>
      <w:widowControl w:val="0"/>
      <w:jc w:val="both"/>
    </w:pPr>
  </w:style>
  <w:style w:type="paragraph" w:customStyle="1" w:styleId="456A205CB7FF4ED7A3D8AF0EE4BE1A46">
    <w:name w:val="456A205CB7FF4ED7A3D8AF0EE4BE1A46"/>
    <w:pPr>
      <w:widowControl w:val="0"/>
      <w:jc w:val="both"/>
    </w:pPr>
  </w:style>
  <w:style w:type="paragraph" w:customStyle="1" w:styleId="EC48DC2D17EB4639B88817CDA773B9D7">
    <w:name w:val="EC48DC2D17EB4639B88817CDA773B9D7"/>
    <w:rsid w:val="00BA48CC"/>
    <w:pPr>
      <w:widowControl w:val="0"/>
      <w:jc w:val="both"/>
    </w:pPr>
  </w:style>
  <w:style w:type="paragraph" w:customStyle="1" w:styleId="FB10C0BC9CA1437C80D51D61B48D7045">
    <w:name w:val="FB10C0BC9CA1437C80D51D61B48D7045"/>
    <w:rsid w:val="00BA48CC"/>
    <w:pPr>
      <w:widowControl w:val="0"/>
      <w:jc w:val="both"/>
    </w:pPr>
  </w:style>
  <w:style w:type="paragraph" w:customStyle="1" w:styleId="AC613D875A49414E8F75345FB0D2C112">
    <w:name w:val="AC613D875A49414E8F75345FB0D2C112"/>
    <w:rsid w:val="005C516D"/>
    <w:pPr>
      <w:widowControl w:val="0"/>
      <w:jc w:val="both"/>
    </w:pPr>
  </w:style>
  <w:style w:type="paragraph" w:customStyle="1" w:styleId="B82186DD645D4113BE1D3F736F31E981">
    <w:name w:val="B82186DD645D4113BE1D3F736F31E981"/>
    <w:rsid w:val="005C516D"/>
    <w:pPr>
      <w:widowControl w:val="0"/>
      <w:jc w:val="both"/>
    </w:pPr>
  </w:style>
  <w:style w:type="paragraph" w:customStyle="1" w:styleId="30FDE682A84C4CABA4DF19A05A3E4936">
    <w:name w:val="30FDE682A84C4CABA4DF19A05A3E4936"/>
    <w:rsid w:val="00DA4C18"/>
    <w:pPr>
      <w:widowControl w:val="0"/>
      <w:jc w:val="both"/>
    </w:pPr>
  </w:style>
  <w:style w:type="paragraph" w:customStyle="1" w:styleId="642E29586E4A4082815FEBD14E18B690">
    <w:name w:val="642E29586E4A4082815FEBD14E18B690"/>
    <w:rsid w:val="00DA4C18"/>
    <w:pPr>
      <w:widowControl w:val="0"/>
      <w:jc w:val="both"/>
    </w:pPr>
  </w:style>
  <w:style w:type="paragraph" w:customStyle="1" w:styleId="29DE22E53A0947EEA6D1DC41FA1B9F65">
    <w:name w:val="29DE22E53A0947EEA6D1DC41FA1B9F65"/>
    <w:rsid w:val="00DA4C18"/>
    <w:pPr>
      <w:widowControl w:val="0"/>
      <w:jc w:val="both"/>
    </w:pPr>
  </w:style>
  <w:style w:type="paragraph" w:customStyle="1" w:styleId="42BC8E7BD6EA4E6993163CFFCFB88566">
    <w:name w:val="42BC8E7BD6EA4E6993163CFFCFB88566"/>
    <w:rsid w:val="00DA4C1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DⅢ予稿集2017">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A923-8E2C-47D6-907E-8AD3EF9E0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kumanogo_予稿_EP_20191230.dotx</Template>
  <TotalTime>3437</TotalTime>
  <Pages>2</Pages>
  <Words>760</Words>
  <Characters>4332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kuma</dc:creator>
  <cp:lastModifiedBy>Kumanogo</cp:lastModifiedBy>
  <cp:revision>1565</cp:revision>
  <cp:lastPrinted>2017-10-31T04:52:00Z</cp:lastPrinted>
  <dcterms:created xsi:type="dcterms:W3CDTF">2019-12-30T04:46:00Z</dcterms:created>
  <dcterms:modified xsi:type="dcterms:W3CDTF">2020-01-21T06:13:00Z</dcterms:modified>
</cp:coreProperties>
</file>